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Entrez la date :"/>
        <w:tag w:val="Entrez la date :"/>
        <w:id w:val="-2072651219"/>
        <w:placeholder>
          <w:docPart w:val="2D479E739E3340D19D313E5AC3E2590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14:paraId="447AADAC" w14:textId="77777777" w:rsidR="00906393" w:rsidRPr="0071454C" w:rsidRDefault="006F0873" w:rsidP="004C03C7">
          <w:pPr>
            <w:pStyle w:val="Subtitle"/>
          </w:pPr>
          <w:r>
            <w:t>19</w:t>
          </w:r>
          <w:r w:rsidR="00E238A5">
            <w:t>/11/18</w:t>
          </w:r>
        </w:p>
      </w:sdtContent>
    </w:sdt>
    <w:p w14:paraId="3F741465" w14:textId="77777777" w:rsidR="00906393" w:rsidRPr="0071454C" w:rsidRDefault="006F0873" w:rsidP="00906393">
      <w:pPr>
        <w:pStyle w:val="Logo"/>
      </w:pPr>
      <w:r>
        <w:rPr>
          <w:noProof/>
        </w:rPr>
        <w:drawing>
          <wp:anchor distT="0" distB="0" distL="114300" distR="114300" simplePos="0" relativeHeight="251658240" behindDoc="0" locked="0" layoutInCell="1" allowOverlap="1" wp14:anchorId="3AE5FAFD" wp14:editId="23DA91A1">
            <wp:simplePos x="0" y="0"/>
            <wp:positionH relativeFrom="column">
              <wp:posOffset>321310</wp:posOffset>
            </wp:positionH>
            <wp:positionV relativeFrom="paragraph">
              <wp:posOffset>433705</wp:posOffset>
            </wp:positionV>
            <wp:extent cx="3898900" cy="4337685"/>
            <wp:effectExtent l="0" t="0" r="6350" b="5715"/>
            <wp:wrapThrough wrapText="bothSides">
              <wp:wrapPolygon edited="0">
                <wp:start x="0" y="0"/>
                <wp:lineTo x="0" y="21534"/>
                <wp:lineTo x="21530" y="21534"/>
                <wp:lineTo x="2153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Xart Care.PNG"/>
                    <pic:cNvPicPr/>
                  </pic:nvPicPr>
                  <pic:blipFill>
                    <a:blip r:embed="rId12">
                      <a:extLst>
                        <a:ext uri="{28A0092B-C50C-407E-A947-70E740481C1C}">
                          <a14:useLocalDpi xmlns:a14="http://schemas.microsoft.com/office/drawing/2010/main" val="0"/>
                        </a:ext>
                      </a:extLst>
                    </a:blip>
                    <a:stretch>
                      <a:fillRect/>
                    </a:stretch>
                  </pic:blipFill>
                  <pic:spPr>
                    <a:xfrm>
                      <a:off x="0" y="0"/>
                      <a:ext cx="3898900" cy="4337685"/>
                    </a:xfrm>
                    <a:prstGeom prst="rect">
                      <a:avLst/>
                    </a:prstGeom>
                  </pic:spPr>
                </pic:pic>
              </a:graphicData>
            </a:graphic>
            <wp14:sizeRelH relativeFrom="margin">
              <wp14:pctWidth>0</wp14:pctWidth>
            </wp14:sizeRelH>
            <wp14:sizeRelV relativeFrom="margin">
              <wp14:pctHeight>0</wp14:pctHeight>
            </wp14:sizeRelV>
          </wp:anchor>
        </w:drawing>
      </w:r>
    </w:p>
    <w:sdt>
      <w:sdtPr>
        <w:alias w:val="Entrez le titre :"/>
        <w:tag w:val="Entrez le titre :"/>
        <w:id w:val="1212537942"/>
        <w:placeholder>
          <w:docPart w:val="21C90F4D65E944EA83542A644658C4C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707B9E57" w14:textId="77777777" w:rsidR="00906393" w:rsidRPr="0071454C" w:rsidRDefault="006F0873" w:rsidP="00906393">
          <w:pPr>
            <w:pStyle w:val="Title"/>
          </w:pPr>
          <w:r>
            <w:t>Projet fondamentaux scientifiques</w:t>
          </w:r>
        </w:p>
      </w:sdtContent>
    </w:sdt>
    <w:sdt>
      <w:sdtPr>
        <w:alias w:val="Entrez le sous-titre :"/>
        <w:tag w:val="Entrez le sous-titre :"/>
        <w:id w:val="-450009744"/>
        <w:placeholder>
          <w:docPart w:val="4517C5E543FD4236BFE4384B1590D582"/>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29D6B04F" w14:textId="62B883FC" w:rsidR="00906393" w:rsidRPr="00E238A5" w:rsidRDefault="005D0711" w:rsidP="00E238A5">
          <w:pPr>
            <w:pStyle w:val="Subtitle"/>
          </w:pPr>
          <w:r w:rsidRPr="0071454C">
            <w:rPr>
              <w:lang w:bidi="fr-FR"/>
            </w:rPr>
            <w:t>sous-titre</w:t>
          </w:r>
        </w:p>
      </w:sdtContent>
    </w:sdt>
    <w:p w14:paraId="52660540" w14:textId="3B8A3602" w:rsidR="00906393" w:rsidRPr="0071454C" w:rsidRDefault="004F46D8" w:rsidP="00906393">
      <w:pPr>
        <w:pStyle w:val="Coordonnes"/>
      </w:pPr>
      <w:sdt>
        <w:sdtPr>
          <w:alias w:val="Présenté par :"/>
          <w:tag w:val="Présenté par :"/>
          <w:id w:val="345457498"/>
          <w:placeholder>
            <w:docPart w:val="333104F8971244D08A26B977B18F80B6"/>
          </w:placeholder>
          <w:temporary/>
          <w:showingPlcHdr/>
          <w15:appearance w15:val="hidden"/>
        </w:sdtPr>
        <w:sdtContent>
          <w:r w:rsidR="00906393" w:rsidRPr="0071454C">
            <w:rPr>
              <w:lang w:bidi="fr-FR"/>
            </w:rPr>
            <w:t>Présenté par</w:t>
          </w:r>
        </w:sdtContent>
      </w:sdt>
      <w:r w:rsidR="00906393" w:rsidRPr="0071454C">
        <w:rPr>
          <w:lang w:bidi="fr-FR"/>
        </w:rPr>
        <w:t xml:space="preserve"> : </w:t>
      </w:r>
      <w:sdt>
        <w:sdtPr>
          <w:alias w:val="Entrez votre nom :"/>
          <w:tag w:val="Entrez votre nom :"/>
          <w:id w:val="309291052"/>
          <w:placeholder>
            <w:docPart w:val="8027049C9ADA4E62A9289FB298D1A4F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5D0711">
            <w:t xml:space="preserve">Delpon Leo </w:t>
          </w:r>
          <w:r w:rsidR="005D0711">
            <w:br/>
            <w:t>LAbarbe Xavier</w:t>
          </w:r>
          <w:r w:rsidR="005D0711">
            <w:br/>
            <w:t>Casenave ines</w:t>
          </w:r>
        </w:sdtContent>
      </w:sdt>
    </w:p>
    <w:p w14:paraId="2E02AFCC" w14:textId="77777777" w:rsidR="00906393" w:rsidRPr="0071454C" w:rsidRDefault="004F46D8" w:rsidP="00906393">
      <w:pPr>
        <w:pStyle w:val="Coordonnes"/>
      </w:pPr>
      <w:sdt>
        <w:sdtPr>
          <w:alias w:val="Entrez le nom de la société :"/>
          <w:tag w:val="Entrez le nom de la société :"/>
          <w:id w:val="733736139"/>
          <w:placeholder>
            <w:docPart w:val="F1E1EE52271642AAAD16FC901BE47BA8"/>
          </w:placeholder>
          <w:showingPlcHdr/>
          <w:dataBinding w:prefixMappings="xmlns:ns0='http://schemas.openxmlformats.org/officeDocument/2006/extended-properties' " w:xpath="/ns0:Properties[1]/ns0:Company[1]" w:storeItemID="{6668398D-A668-4E3E-A5EB-62B293D839F1}"/>
          <w15:appearance w15:val="hidden"/>
          <w:text w:multiLine="1"/>
        </w:sdtPr>
        <w:sdtContent>
          <w:r w:rsidR="006F0873" w:rsidRPr="0071454C">
            <w:rPr>
              <w:lang w:bidi="fr-FR"/>
            </w:rPr>
            <w:t>Nom de l’entreprise</w:t>
          </w:r>
        </w:sdtContent>
      </w:sdt>
    </w:p>
    <w:p w14:paraId="672A6659" w14:textId="77777777" w:rsidR="00906393" w:rsidRPr="0071454C" w:rsidRDefault="004F46D8" w:rsidP="00906393">
      <w:pPr>
        <w:pStyle w:val="Coordonnes"/>
      </w:pPr>
      <w:sdt>
        <w:sdtPr>
          <w:alias w:val="Entrez l’adresse de la société :"/>
          <w:tag w:val="Entrez l’adresse de la société :"/>
          <w:id w:val="-1515219664"/>
          <w:placeholder>
            <w:docPart w:val="C7D991437F4143D48FDC573147D54F04"/>
          </w:placeholder>
          <w:dataBinding w:prefixMappings="xmlns:ns0='http://schemas.microsoft.com/office/2006/coverPageProps' " w:xpath="/ns0:CoverPageProperties[1]/ns0:CompanyAddress[1]" w:storeItemID="{55AF091B-3C7A-41E3-B477-F2FDAA23CFDA}"/>
          <w15:appearance w15:val="hidden"/>
          <w:text w:multiLine="1"/>
        </w:sdtPr>
        <w:sdtContent>
          <w:r w:rsidR="002F270A">
            <w:br/>
          </w:r>
          <w:r w:rsidR="002F270A">
            <w:br/>
          </w:r>
          <w:r w:rsidR="002F270A">
            <w:br/>
          </w:r>
          <w:r w:rsidR="002F270A">
            <w:br/>
          </w:r>
        </w:sdtContent>
      </w:sdt>
    </w:p>
    <w:sdt>
      <w:sdtPr>
        <w:alias w:val="Titre :"/>
        <w:tag w:val="Titre :"/>
        <w:id w:val="135919152"/>
        <w:placeholder>
          <w:docPart w:val="FA9CE221AAFD4797B7CAE71EC80738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63A5E3BD" w14:textId="77777777" w:rsidR="00906393" w:rsidRPr="0071454C" w:rsidRDefault="006F0873" w:rsidP="00906393">
          <w:pPr>
            <w:pStyle w:val="Heading1"/>
          </w:pPr>
          <w:r>
            <w:t>Projet fondamentaux scientifiques</w:t>
          </w:r>
        </w:p>
      </w:sdtContent>
    </w:sdt>
    <w:p w14:paraId="7EAF32F1" w14:textId="77777777" w:rsidR="00906393" w:rsidRPr="0071454C" w:rsidRDefault="004C03C7" w:rsidP="00906393">
      <w:pPr>
        <w:pStyle w:val="Heading2"/>
      </w:pPr>
      <w:r>
        <w:t>Introduction du pro</w:t>
      </w:r>
      <w:r w:rsidR="006F0873">
        <w:t>jet</w:t>
      </w:r>
    </w:p>
    <w:p w14:paraId="670225D6" w14:textId="77777777" w:rsidR="00906393" w:rsidRDefault="004C03C7" w:rsidP="00906393">
      <w:pPr>
        <w:pStyle w:val="Heading3"/>
      </w:pPr>
      <w:r>
        <w:t>Contexte</w:t>
      </w:r>
    </w:p>
    <w:p w14:paraId="414C1367" w14:textId="77777777" w:rsidR="006F0873" w:rsidRDefault="006F0873" w:rsidP="006F0873">
      <w:pPr>
        <w:ind w:firstLine="720"/>
        <w:jc w:val="both"/>
      </w:pPr>
      <w:r>
        <w:t xml:space="preserve">Après un sabotage industriel, </w:t>
      </w:r>
      <w:proofErr w:type="spellStart"/>
      <w:r>
        <w:t>Hexart</w:t>
      </w:r>
      <w:proofErr w:type="spellEnd"/>
      <w:r>
        <w:t xml:space="preserve"> Care se retrouve sans aucune sauvegarde de leur projet de lecteur portatif de fréquence cardiaque. De plus le concepteur du projet a disparu. L’entreprise fait appel aux étudiants de première année afin de pouvoir relancer le projet et le finir sachant qu’on dispose de peu d’informations.</w:t>
      </w:r>
    </w:p>
    <w:p w14:paraId="0A37501D" w14:textId="77777777" w:rsidR="00E238A5" w:rsidRDefault="00E238A5" w:rsidP="00E43EA6"/>
    <w:p w14:paraId="2306A16D" w14:textId="77777777" w:rsidR="00906393" w:rsidRDefault="00BB7AA8" w:rsidP="00906393">
      <w:pPr>
        <w:pStyle w:val="Heading3"/>
      </w:pPr>
      <w:r>
        <w:t>Objectif</w:t>
      </w:r>
    </w:p>
    <w:p w14:paraId="18C84543" w14:textId="77777777" w:rsidR="00BB7AA8" w:rsidRDefault="00BB7AA8" w:rsidP="00DA1837">
      <w:pPr>
        <w:jc w:val="both"/>
      </w:pPr>
      <w:r>
        <w:t>Notre objectif est de recréer le projet en nous aidant des quelques ressources disponibles. Nous devrons livrer une pince portative lectrice de fréquence cardiaque fonctionnelle.</w:t>
      </w:r>
      <w:r w:rsidR="002101CA">
        <w:t xml:space="preserve"> De plus nous aurons un montage à faire pour afficher le pouls par un allumage de </w:t>
      </w:r>
      <w:proofErr w:type="spellStart"/>
      <w:r w:rsidR="002101CA">
        <w:t>LEDs</w:t>
      </w:r>
      <w:proofErr w:type="spellEnd"/>
      <w:r w:rsidR="002101CA">
        <w:t>.</w:t>
      </w:r>
    </w:p>
    <w:p w14:paraId="0A6959E7" w14:textId="77777777" w:rsidR="00E238A5" w:rsidRPr="0071454C" w:rsidRDefault="009A613A" w:rsidP="00BB7AA8">
      <w:r w:rsidRPr="00BB7AA8">
        <w:rPr>
          <w:rStyle w:val="eop"/>
          <w:rFonts w:ascii="Corbel" w:hAnsi="Corbel"/>
          <w:color w:val="000000"/>
          <w:shd w:val="clear" w:color="auto" w:fill="FFFFFF"/>
        </w:rPr>
        <w:t xml:space="preserve"> </w:t>
      </w:r>
    </w:p>
    <w:p w14:paraId="1962F9A9" w14:textId="77777777" w:rsidR="00906393" w:rsidRDefault="00BB7AA8" w:rsidP="003F73F6">
      <w:pPr>
        <w:pStyle w:val="Heading3"/>
      </w:pPr>
      <w:r>
        <w:t>Perimetre</w:t>
      </w:r>
    </w:p>
    <w:p w14:paraId="6EE49354" w14:textId="77777777" w:rsidR="00E238A5" w:rsidRPr="002101CA" w:rsidRDefault="003F73F6" w:rsidP="002101CA">
      <w:r>
        <w:rPr>
          <w:bCs/>
          <w:caps/>
          <w:szCs w:val="24"/>
        </w:rPr>
        <w:t xml:space="preserve"> </w:t>
      </w:r>
      <w:r w:rsidR="002101CA">
        <w:t xml:space="preserve">Pour réaliser la pince on devra se concentrer sur une partie électronique avec des montages, et une autre partie centrée sur de la programmation. </w:t>
      </w:r>
    </w:p>
    <w:p w14:paraId="65C09AB7" w14:textId="77777777" w:rsidR="00BB7AA8" w:rsidRDefault="00BB7AA8">
      <w:pPr>
        <w:pStyle w:val="Heading3"/>
      </w:pPr>
      <w:r>
        <w:t>Description fonctionnelle des besoins</w:t>
      </w:r>
    </w:p>
    <w:p w14:paraId="464A2240" w14:textId="77777777" w:rsidR="00BB7AA8" w:rsidRDefault="00BB7AA8" w:rsidP="001E597B">
      <w:pPr>
        <w:pStyle w:val="Heading4"/>
      </w:pPr>
      <w:r>
        <w:rPr>
          <w:u w:val="single"/>
        </w:rPr>
        <w:t>Module 1</w:t>
      </w:r>
      <w:r>
        <w:t xml:space="preserve">    </w:t>
      </w:r>
    </w:p>
    <w:p w14:paraId="7A2C50F8" w14:textId="77777777" w:rsidR="002101CA" w:rsidRDefault="002101CA" w:rsidP="002506A8">
      <w:pPr>
        <w:pStyle w:val="ListParagraph"/>
        <w:numPr>
          <w:ilvl w:val="0"/>
          <w:numId w:val="38"/>
        </w:numPr>
        <w:spacing w:before="0" w:after="160" w:line="259" w:lineRule="auto"/>
        <w:jc w:val="both"/>
      </w:pPr>
      <w:r w:rsidRPr="002C3701">
        <w:rPr>
          <w:b/>
        </w:rPr>
        <w:t>Construire un cardiofréquencemètre</w:t>
      </w:r>
      <w:r>
        <w:t xml:space="preserve"> avec méthode </w:t>
      </w:r>
      <w:r w:rsidRPr="00260E9A">
        <w:t>de</w:t>
      </w:r>
      <w:r w:rsidRPr="001778AF">
        <w:rPr>
          <w:b/>
        </w:rPr>
        <w:t xml:space="preserve"> photo pléthysmographie </w:t>
      </w:r>
      <w:r w:rsidRPr="00260E9A">
        <w:t>(</w:t>
      </w:r>
      <w:r>
        <w:t>détecter battements du cœur en mesurant le volume de sang grâce à une source de lumière et d’un détecteur</w:t>
      </w:r>
      <w:r w:rsidRPr="00260E9A">
        <w:t>)</w:t>
      </w:r>
      <w:r>
        <w:t xml:space="preserve">. </w:t>
      </w:r>
      <w:r w:rsidR="002506A8">
        <w:t>Nous avons à</w:t>
      </w:r>
      <w:r>
        <w:t xml:space="preserve"> disposition un schéma et des pinces imprimées.</w:t>
      </w:r>
    </w:p>
    <w:p w14:paraId="5DAB6C7B" w14:textId="77777777" w:rsidR="002101CA" w:rsidRDefault="002101CA" w:rsidP="002101CA">
      <w:pPr>
        <w:pStyle w:val="ListParagraph"/>
        <w:ind w:left="1068"/>
        <w:jc w:val="both"/>
      </w:pPr>
    </w:p>
    <w:p w14:paraId="206AED48" w14:textId="77777777" w:rsidR="002101CA" w:rsidRDefault="002101CA" w:rsidP="002101CA">
      <w:pPr>
        <w:pStyle w:val="ListParagraph"/>
        <w:numPr>
          <w:ilvl w:val="0"/>
          <w:numId w:val="38"/>
        </w:numPr>
        <w:spacing w:before="0" w:after="160" w:line="259" w:lineRule="auto"/>
        <w:jc w:val="both"/>
      </w:pPr>
      <w:r>
        <w:t xml:space="preserve">Programmer la carte Arduino et l’organiser en deux fichiers : </w:t>
      </w:r>
      <w:proofErr w:type="spellStart"/>
      <w:r>
        <w:t>main.c</w:t>
      </w:r>
      <w:proofErr w:type="spellEnd"/>
      <w:r>
        <w:t xml:space="preserve">, </w:t>
      </w:r>
      <w:proofErr w:type="spellStart"/>
      <w:r>
        <w:t>cardio.c</w:t>
      </w:r>
      <w:proofErr w:type="spellEnd"/>
      <w:r w:rsidR="002506A8">
        <w:t xml:space="preserve">, </w:t>
      </w:r>
      <w:proofErr w:type="spellStart"/>
      <w:r w:rsidR="002506A8">
        <w:t>cardio.h</w:t>
      </w:r>
      <w:proofErr w:type="spellEnd"/>
      <w:r w:rsidR="002506A8">
        <w:t>. Ce programme</w:t>
      </w:r>
      <w:r>
        <w:t xml:space="preserve"> contien</w:t>
      </w:r>
      <w:r w:rsidR="002506A8">
        <w:t>dra des</w:t>
      </w:r>
      <w:r>
        <w:t xml:space="preserve"> fonctions pour récolter infos et calculs pour avoir le pouls.</w:t>
      </w:r>
    </w:p>
    <w:p w14:paraId="7111A903" w14:textId="77777777" w:rsidR="002101CA" w:rsidRDefault="002101CA" w:rsidP="002101CA">
      <w:pPr>
        <w:pStyle w:val="ListParagraph"/>
        <w:numPr>
          <w:ilvl w:val="0"/>
          <w:numId w:val="39"/>
        </w:numPr>
        <w:spacing w:before="0" w:after="160" w:line="259" w:lineRule="auto"/>
        <w:jc w:val="both"/>
      </w:pPr>
      <w:r>
        <w:t xml:space="preserve">On doit avoir le nombre de millisecondes depuis le démarrage du programme Arduino et le pouls calculé </w:t>
      </w:r>
      <w:r w:rsidR="001E597B">
        <w:t>étant donné les</w:t>
      </w:r>
      <w:r>
        <w:t xml:space="preserve"> info</w:t>
      </w:r>
      <w:r w:rsidR="001E597B">
        <w:t>rmation</w:t>
      </w:r>
      <w:r>
        <w:t>s récupérées par le récepteur IR</w:t>
      </w:r>
    </w:p>
    <w:p w14:paraId="4EA5551C" w14:textId="77777777" w:rsidR="00BB7AA8" w:rsidRDefault="00BB7AA8" w:rsidP="00BB7AA8">
      <w:pPr>
        <w:pStyle w:val="Heading4"/>
        <w:rPr>
          <w:u w:val="single"/>
        </w:rPr>
      </w:pPr>
      <w:r>
        <w:rPr>
          <w:u w:val="single"/>
        </w:rPr>
        <w:t>Module 2</w:t>
      </w:r>
    </w:p>
    <w:p w14:paraId="1C33AA9B" w14:textId="77777777" w:rsidR="002506A8" w:rsidRDefault="002506A8" w:rsidP="002506A8">
      <w:pPr>
        <w:ind w:firstLine="720"/>
        <w:jc w:val="both"/>
        <w:rPr>
          <w:b/>
        </w:rPr>
      </w:pPr>
      <w:r>
        <w:rPr>
          <w:b/>
        </w:rPr>
        <w:t>Réaliser un affichage original du pouls à travers un cœur de LEDS rouges</w:t>
      </w:r>
    </w:p>
    <w:p w14:paraId="442F005B" w14:textId="77777777" w:rsidR="002506A8" w:rsidRDefault="002506A8" w:rsidP="002506A8">
      <w:pPr>
        <w:pStyle w:val="ListParagraph"/>
        <w:numPr>
          <w:ilvl w:val="0"/>
          <w:numId w:val="39"/>
        </w:numPr>
        <w:spacing w:before="0" w:after="160" w:line="259" w:lineRule="auto"/>
        <w:jc w:val="both"/>
      </w:pPr>
      <w:r w:rsidRPr="002C3701">
        <w:t>On veut que le cœur soit allumé à chaque battement de cœur détecté</w:t>
      </w:r>
      <w:r>
        <w:t>. Chaque LED doit être contrôlée de façon unitaire par l’Arduino</w:t>
      </w:r>
    </w:p>
    <w:p w14:paraId="02EB378F" w14:textId="77777777" w:rsidR="002506A8" w:rsidRDefault="002506A8" w:rsidP="002506A8">
      <w:pPr>
        <w:pStyle w:val="ListParagraph"/>
        <w:ind w:left="1428"/>
        <w:jc w:val="both"/>
      </w:pPr>
    </w:p>
    <w:p w14:paraId="30D26665" w14:textId="77777777" w:rsidR="002506A8" w:rsidRDefault="002506A8" w:rsidP="002506A8">
      <w:pPr>
        <w:pStyle w:val="ListParagraph"/>
        <w:numPr>
          <w:ilvl w:val="0"/>
          <w:numId w:val="40"/>
        </w:numPr>
        <w:spacing w:before="0" w:after="160" w:line="259" w:lineRule="auto"/>
        <w:jc w:val="both"/>
      </w:pPr>
      <w:r>
        <w:t>Modéliser le montage électronique sur</w:t>
      </w:r>
      <w:r w:rsidRPr="002C3701">
        <w:rPr>
          <w:b/>
        </w:rPr>
        <w:t xml:space="preserve"> </w:t>
      </w:r>
      <w:proofErr w:type="spellStart"/>
      <w:r w:rsidRPr="002C3701">
        <w:rPr>
          <w:b/>
        </w:rPr>
        <w:t>Fritzing</w:t>
      </w:r>
      <w:proofErr w:type="spellEnd"/>
      <w:r>
        <w:t xml:space="preserve"> et de le réaliser</w:t>
      </w:r>
    </w:p>
    <w:p w14:paraId="36114AAD" w14:textId="77777777" w:rsidR="002506A8" w:rsidRDefault="002506A8" w:rsidP="002506A8">
      <w:pPr>
        <w:pStyle w:val="ListParagraph"/>
        <w:numPr>
          <w:ilvl w:val="0"/>
          <w:numId w:val="40"/>
        </w:numPr>
        <w:spacing w:before="0" w:after="160" w:line="259" w:lineRule="auto"/>
        <w:jc w:val="both"/>
      </w:pPr>
      <w:r>
        <w:t xml:space="preserve">Programmer sur la carte Arduino les LEDS avec fichier </w:t>
      </w:r>
      <w:proofErr w:type="spellStart"/>
      <w:r>
        <w:t>param.h</w:t>
      </w:r>
      <w:proofErr w:type="spellEnd"/>
    </w:p>
    <w:p w14:paraId="2B68291D" w14:textId="77777777" w:rsidR="002506A8" w:rsidRDefault="002506A8" w:rsidP="002506A8">
      <w:pPr>
        <w:pStyle w:val="ListParagraph"/>
        <w:numPr>
          <w:ilvl w:val="0"/>
          <w:numId w:val="39"/>
        </w:numPr>
        <w:spacing w:before="0" w:after="160" w:line="259" w:lineRule="auto"/>
        <w:jc w:val="both"/>
      </w:pPr>
      <w:r>
        <w:t>Voir comment allumer les LEDS</w:t>
      </w:r>
    </w:p>
    <w:p w14:paraId="702FA2D1" w14:textId="77777777" w:rsidR="002506A8" w:rsidRDefault="002506A8" w:rsidP="002506A8">
      <w:pPr>
        <w:pStyle w:val="ListParagraph"/>
        <w:numPr>
          <w:ilvl w:val="0"/>
          <w:numId w:val="39"/>
        </w:numPr>
        <w:spacing w:before="0" w:after="160" w:line="259" w:lineRule="auto"/>
        <w:jc w:val="both"/>
      </w:pPr>
      <w:r>
        <w:t xml:space="preserve">Créer un module en C pour gérer le cœur ( </w:t>
      </w:r>
      <w:proofErr w:type="spellStart"/>
      <w:r>
        <w:t>cœur.c</w:t>
      </w:r>
      <w:proofErr w:type="spellEnd"/>
      <w:r>
        <w:t xml:space="preserve">, </w:t>
      </w:r>
      <w:proofErr w:type="spellStart"/>
      <w:r>
        <w:t>cœur.h</w:t>
      </w:r>
      <w:proofErr w:type="spellEnd"/>
      <w:r>
        <w:t xml:space="preserve">, </w:t>
      </w:r>
      <w:proofErr w:type="spellStart"/>
      <w:r>
        <w:t>param.h</w:t>
      </w:r>
      <w:proofErr w:type="spellEnd"/>
      <w:r>
        <w:t>)</w:t>
      </w:r>
    </w:p>
    <w:p w14:paraId="7099DA87" w14:textId="77777777" w:rsidR="002506A8" w:rsidRDefault="002506A8" w:rsidP="002506A8">
      <w:pPr>
        <w:pStyle w:val="ListParagraph"/>
        <w:numPr>
          <w:ilvl w:val="0"/>
          <w:numId w:val="40"/>
        </w:numPr>
        <w:spacing w:before="0" w:after="160" w:line="259" w:lineRule="auto"/>
        <w:jc w:val="both"/>
      </w:pPr>
      <w:r>
        <w:t xml:space="preserve">Programmer en Langage C (pas en C Arduino).  Créer le fichier </w:t>
      </w:r>
      <w:proofErr w:type="spellStart"/>
      <w:r>
        <w:t>param.h</w:t>
      </w:r>
      <w:proofErr w:type="spellEnd"/>
      <w:r>
        <w:t xml:space="preserve"> du 2. Organisé en 3 fichiers (ou plus)</w:t>
      </w:r>
    </w:p>
    <w:p w14:paraId="4F56B7E7" w14:textId="77777777" w:rsidR="002506A8" w:rsidRDefault="002506A8" w:rsidP="002506A8">
      <w:pPr>
        <w:pStyle w:val="ListParagraph"/>
        <w:numPr>
          <w:ilvl w:val="0"/>
          <w:numId w:val="39"/>
        </w:numPr>
        <w:spacing w:before="0" w:after="160" w:line="259" w:lineRule="auto"/>
        <w:jc w:val="both"/>
      </w:pPr>
      <w:proofErr w:type="spellStart"/>
      <w:r>
        <w:t>Main.c</w:t>
      </w:r>
      <w:proofErr w:type="spellEnd"/>
      <w:r>
        <w:t xml:space="preserve"> : contient main et lance le menu </w:t>
      </w:r>
    </w:p>
    <w:p w14:paraId="0C082B50" w14:textId="77777777" w:rsidR="002506A8" w:rsidRDefault="002506A8" w:rsidP="002506A8">
      <w:pPr>
        <w:pStyle w:val="ListParagraph"/>
        <w:numPr>
          <w:ilvl w:val="0"/>
          <w:numId w:val="39"/>
        </w:numPr>
        <w:spacing w:before="0" w:after="160" w:line="259" w:lineRule="auto"/>
        <w:jc w:val="both"/>
      </w:pPr>
      <w:proofErr w:type="spellStart"/>
      <w:r>
        <w:t>Menu.c</w:t>
      </w:r>
      <w:proofErr w:type="spellEnd"/>
      <w:r>
        <w:t> (+.h) : toutes les fonctions nécessaires pour créer menus de paramétrages du cœur de LEDS</w:t>
      </w:r>
    </w:p>
    <w:p w14:paraId="3537B069" w14:textId="77777777" w:rsidR="002506A8" w:rsidRDefault="002506A8" w:rsidP="002506A8">
      <w:pPr>
        <w:pStyle w:val="ListParagraph"/>
        <w:numPr>
          <w:ilvl w:val="0"/>
          <w:numId w:val="39"/>
        </w:numPr>
        <w:spacing w:before="0" w:after="160" w:line="259" w:lineRule="auto"/>
        <w:jc w:val="both"/>
      </w:pPr>
      <w:proofErr w:type="spellStart"/>
      <w:r>
        <w:t>generationCode.c</w:t>
      </w:r>
      <w:proofErr w:type="spellEnd"/>
      <w:r>
        <w:t xml:space="preserve"> (+.h) : fonctions pour créer </w:t>
      </w:r>
      <w:proofErr w:type="spellStart"/>
      <w:r>
        <w:t>param.h</w:t>
      </w:r>
      <w:proofErr w:type="spellEnd"/>
      <w:r>
        <w:t xml:space="preserve"> contenant paramétrage du cœur de LEDS. Le fichier est indispensable pour la compilation du module.</w:t>
      </w:r>
    </w:p>
    <w:p w14:paraId="2E259F4F" w14:textId="77777777" w:rsidR="00BB7AA8" w:rsidRDefault="00BB7AA8" w:rsidP="001E597B">
      <w:pPr>
        <w:pStyle w:val="Heading4"/>
        <w:rPr>
          <w:u w:val="single"/>
        </w:rPr>
      </w:pPr>
      <w:r>
        <w:rPr>
          <w:u w:val="single"/>
        </w:rPr>
        <w:t>Module 3</w:t>
      </w:r>
    </w:p>
    <w:p w14:paraId="4F15AC73" w14:textId="77777777" w:rsidR="002506A8" w:rsidRDefault="002506A8" w:rsidP="001E597B">
      <w:pPr>
        <w:ind w:firstLine="720"/>
        <w:jc w:val="both"/>
        <w:rPr>
          <w:b/>
        </w:rPr>
      </w:pPr>
      <w:r>
        <w:rPr>
          <w:b/>
        </w:rPr>
        <w:t xml:space="preserve">On veut récupérer les valeurs du pouls lues sur la sortie série de l’Arduino et les enregistrer dans un fichier </w:t>
      </w:r>
      <w:r w:rsidR="001E597B">
        <w:rPr>
          <w:b/>
        </w:rPr>
        <w:t>CSV.</w:t>
      </w:r>
    </w:p>
    <w:p w14:paraId="48E1D887" w14:textId="77777777" w:rsidR="002506A8" w:rsidRDefault="002506A8" w:rsidP="002506A8">
      <w:pPr>
        <w:pStyle w:val="ListParagraph"/>
        <w:numPr>
          <w:ilvl w:val="0"/>
          <w:numId w:val="39"/>
        </w:numPr>
        <w:spacing w:before="0" w:after="160" w:line="259" w:lineRule="auto"/>
        <w:jc w:val="both"/>
      </w:pPr>
      <w:r>
        <w:t xml:space="preserve">Télécharger </w:t>
      </w:r>
      <w:proofErr w:type="spellStart"/>
      <w:r>
        <w:t>Processing</w:t>
      </w:r>
      <w:proofErr w:type="spellEnd"/>
      <w:r>
        <w:t xml:space="preserve"> sur la machine qui fera les relevés</w:t>
      </w:r>
    </w:p>
    <w:p w14:paraId="0320C4B1" w14:textId="77777777" w:rsidR="002506A8" w:rsidRDefault="002506A8" w:rsidP="002506A8">
      <w:pPr>
        <w:pStyle w:val="ListParagraph"/>
        <w:numPr>
          <w:ilvl w:val="0"/>
          <w:numId w:val="39"/>
        </w:numPr>
        <w:spacing w:before="0" w:after="160" w:line="259" w:lineRule="auto"/>
        <w:jc w:val="both"/>
      </w:pPr>
      <w:r>
        <w:t xml:space="preserve">Ouvrir avec </w:t>
      </w:r>
      <w:proofErr w:type="spellStart"/>
      <w:r>
        <w:t>Processing</w:t>
      </w:r>
      <w:proofErr w:type="spellEnd"/>
      <w:r>
        <w:t xml:space="preserve"> le fichier </w:t>
      </w:r>
      <w:proofErr w:type="spellStart"/>
      <w:r>
        <w:t>ConvertisseurSerialCSV.pde</w:t>
      </w:r>
      <w:proofErr w:type="spellEnd"/>
    </w:p>
    <w:p w14:paraId="4833C716" w14:textId="77777777" w:rsidR="002506A8" w:rsidRDefault="002506A8" w:rsidP="002506A8">
      <w:pPr>
        <w:pStyle w:val="ListParagraph"/>
        <w:numPr>
          <w:ilvl w:val="0"/>
          <w:numId w:val="39"/>
        </w:numPr>
        <w:spacing w:before="0" w:after="160" w:line="259" w:lineRule="auto"/>
        <w:jc w:val="both"/>
        <w:rPr>
          <w:lang w:val="en-US"/>
        </w:rPr>
      </w:pPr>
      <w:r w:rsidRPr="00ED5D44">
        <w:rPr>
          <w:lang w:val="en-US"/>
        </w:rPr>
        <w:t xml:space="preserve">Modifier la </w:t>
      </w:r>
      <w:proofErr w:type="spellStart"/>
      <w:r w:rsidRPr="00ED5D44">
        <w:rPr>
          <w:lang w:val="en-US"/>
        </w:rPr>
        <w:t>ligne</w:t>
      </w:r>
      <w:proofErr w:type="spellEnd"/>
      <w:r w:rsidRPr="00ED5D44">
        <w:rPr>
          <w:lang w:val="en-US"/>
        </w:rPr>
        <w:t xml:space="preserve"> </w:t>
      </w:r>
      <w:proofErr w:type="spellStart"/>
      <w:r w:rsidRPr="00ED5D44">
        <w:rPr>
          <w:lang w:val="en-US"/>
        </w:rPr>
        <w:t>udSeria</w:t>
      </w:r>
      <w:proofErr w:type="spellEnd"/>
      <w:r w:rsidRPr="00ED5D44">
        <w:rPr>
          <w:lang w:val="en-US"/>
        </w:rPr>
        <w:t xml:space="preserve"> = new Serial(this, </w:t>
      </w:r>
      <w:proofErr w:type="spellStart"/>
      <w:r w:rsidRPr="00ED5D44">
        <w:rPr>
          <w:lang w:val="en-US"/>
        </w:rPr>
        <w:t>S</w:t>
      </w:r>
      <w:r>
        <w:rPr>
          <w:lang w:val="en-US"/>
        </w:rPr>
        <w:t>erial.list</w:t>
      </w:r>
      <w:proofErr w:type="spellEnd"/>
      <w:r>
        <w:rPr>
          <w:lang w:val="en-US"/>
        </w:rPr>
        <w:t>()[0], 9600)</w:t>
      </w:r>
    </w:p>
    <w:p w14:paraId="2531DBE6" w14:textId="77777777" w:rsidR="002506A8" w:rsidRDefault="002506A8" w:rsidP="002506A8">
      <w:pPr>
        <w:pStyle w:val="ListParagraph"/>
        <w:numPr>
          <w:ilvl w:val="0"/>
          <w:numId w:val="39"/>
        </w:numPr>
        <w:spacing w:before="0" w:after="160" w:line="259" w:lineRule="auto"/>
        <w:jc w:val="both"/>
      </w:pPr>
      <w:r w:rsidRPr="00ED5D44">
        <w:t>Exécuter le programme pour ré</w:t>
      </w:r>
      <w:r>
        <w:t>cupérer les informations et générer un programme</w:t>
      </w:r>
    </w:p>
    <w:p w14:paraId="6A05A809" w14:textId="77777777" w:rsidR="002506A8" w:rsidRDefault="002506A8" w:rsidP="002506A8">
      <w:pPr>
        <w:ind w:left="1068"/>
        <w:jc w:val="both"/>
      </w:pPr>
    </w:p>
    <w:p w14:paraId="12530700" w14:textId="77777777" w:rsidR="00BB7AA8" w:rsidRDefault="00BB7AA8" w:rsidP="00BB7AA8">
      <w:pPr>
        <w:pStyle w:val="Heading4"/>
        <w:rPr>
          <w:u w:val="single"/>
        </w:rPr>
      </w:pPr>
      <w:r>
        <w:rPr>
          <w:u w:val="single"/>
        </w:rPr>
        <w:t>Module 4</w:t>
      </w:r>
    </w:p>
    <w:p w14:paraId="62F48D90" w14:textId="77777777" w:rsidR="001E597B" w:rsidRDefault="001E597B" w:rsidP="00DA1837">
      <w:pPr>
        <w:ind w:firstLine="708"/>
        <w:jc w:val="both"/>
        <w:rPr>
          <w:b/>
        </w:rPr>
      </w:pPr>
      <w:r>
        <w:rPr>
          <w:b/>
        </w:rPr>
        <w:t>Programmation de code en Langage C. On veut charger en mémoire les infos du fichier CSV générés et traiter les données pour afficher certaines informations à partir de données brutes.</w:t>
      </w:r>
    </w:p>
    <w:p w14:paraId="3B0312E1" w14:textId="77777777" w:rsidR="001E597B" w:rsidRDefault="001E597B" w:rsidP="00DA1837">
      <w:pPr>
        <w:pStyle w:val="ListParagraph"/>
        <w:numPr>
          <w:ilvl w:val="0"/>
          <w:numId w:val="41"/>
        </w:numPr>
        <w:spacing w:before="0" w:after="160" w:line="259" w:lineRule="auto"/>
        <w:jc w:val="both"/>
      </w:pPr>
      <w:r>
        <w:t>Définir la structure de données pour charger en mémoire toutes les infos du fichier .csv</w:t>
      </w:r>
    </w:p>
    <w:p w14:paraId="54A81F3B" w14:textId="77777777" w:rsidR="001E597B" w:rsidRDefault="001E597B" w:rsidP="00DA1837">
      <w:pPr>
        <w:pStyle w:val="ListParagraph"/>
        <w:numPr>
          <w:ilvl w:val="0"/>
          <w:numId w:val="41"/>
        </w:numPr>
        <w:spacing w:before="0" w:after="160" w:line="259" w:lineRule="auto"/>
        <w:jc w:val="both"/>
      </w:pPr>
      <w:r>
        <w:t>Code organisé en</w:t>
      </w:r>
    </w:p>
    <w:p w14:paraId="718DEF97" w14:textId="77777777" w:rsidR="001E597B" w:rsidRPr="00ED5D44" w:rsidRDefault="001E597B" w:rsidP="00DA1837">
      <w:pPr>
        <w:pStyle w:val="ListParagraph"/>
        <w:numPr>
          <w:ilvl w:val="0"/>
          <w:numId w:val="39"/>
        </w:numPr>
        <w:spacing w:before="0" w:after="160" w:line="259" w:lineRule="auto"/>
        <w:jc w:val="both"/>
      </w:pPr>
      <w:r w:rsidRPr="00ED5D44">
        <w:t xml:space="preserve"> </w:t>
      </w:r>
      <w:proofErr w:type="spellStart"/>
      <w:r w:rsidRPr="00ED5D44">
        <w:t>main.c</w:t>
      </w:r>
      <w:proofErr w:type="spellEnd"/>
    </w:p>
    <w:p w14:paraId="01508A1E" w14:textId="77777777" w:rsidR="001E597B" w:rsidRDefault="001E597B" w:rsidP="00DA1837">
      <w:pPr>
        <w:pStyle w:val="ListParagraph"/>
        <w:numPr>
          <w:ilvl w:val="0"/>
          <w:numId w:val="39"/>
        </w:numPr>
        <w:spacing w:before="0" w:after="160" w:line="259" w:lineRule="auto"/>
        <w:jc w:val="both"/>
      </w:pPr>
      <w:r w:rsidRPr="00ED5D44">
        <w:t xml:space="preserve"> </w:t>
      </w:r>
      <w:proofErr w:type="spellStart"/>
      <w:r w:rsidRPr="00ED5D44">
        <w:t>menu.c</w:t>
      </w:r>
      <w:proofErr w:type="spellEnd"/>
      <w:r w:rsidRPr="00ED5D44">
        <w:t xml:space="preserve"> (+</w:t>
      </w:r>
      <w:proofErr w:type="spellStart"/>
      <w:r>
        <w:t>menu</w:t>
      </w:r>
      <w:r w:rsidRPr="00ED5D44">
        <w:t>.h</w:t>
      </w:r>
      <w:proofErr w:type="spellEnd"/>
      <w:r w:rsidRPr="00ED5D44">
        <w:t>) : fonctions pour afficher les men</w:t>
      </w:r>
      <w:r>
        <w:t>us</w:t>
      </w:r>
    </w:p>
    <w:p w14:paraId="5D118B02" w14:textId="77777777" w:rsidR="001E597B" w:rsidRDefault="001E597B" w:rsidP="00DA1837">
      <w:pPr>
        <w:pStyle w:val="ListParagraph"/>
        <w:numPr>
          <w:ilvl w:val="0"/>
          <w:numId w:val="39"/>
        </w:numPr>
        <w:spacing w:before="0" w:after="160" w:line="259" w:lineRule="auto"/>
        <w:jc w:val="both"/>
      </w:pPr>
      <w:r w:rsidRPr="00ED5D44">
        <w:t xml:space="preserve"> </w:t>
      </w:r>
      <w:proofErr w:type="spellStart"/>
      <w:r w:rsidRPr="00ED5D44">
        <w:t>d</w:t>
      </w:r>
      <w:r>
        <w:t>ata</w:t>
      </w:r>
      <w:r w:rsidRPr="00ED5D44">
        <w:t>.c</w:t>
      </w:r>
      <w:proofErr w:type="spellEnd"/>
      <w:r w:rsidRPr="00ED5D44">
        <w:t xml:space="preserve"> (+</w:t>
      </w:r>
      <w:proofErr w:type="spellStart"/>
      <w:r>
        <w:t>data</w:t>
      </w:r>
      <w:r w:rsidRPr="00ED5D44">
        <w:t>.h</w:t>
      </w:r>
      <w:proofErr w:type="spellEnd"/>
      <w:r w:rsidRPr="00ED5D44">
        <w:t>)</w:t>
      </w:r>
      <w:r>
        <w:t> : fonctions pour manipuler la structure de données et faire la lecture des fichiers</w:t>
      </w:r>
    </w:p>
    <w:p w14:paraId="4D3C6324" w14:textId="77777777" w:rsidR="001E597B" w:rsidRDefault="001E597B" w:rsidP="00DA1837">
      <w:pPr>
        <w:pStyle w:val="ListParagraph"/>
        <w:numPr>
          <w:ilvl w:val="0"/>
          <w:numId w:val="39"/>
        </w:numPr>
        <w:spacing w:before="0" w:after="160" w:line="259" w:lineRule="auto"/>
        <w:jc w:val="both"/>
      </w:pPr>
      <w:r>
        <w:t xml:space="preserve"> </w:t>
      </w:r>
      <w:proofErr w:type="spellStart"/>
      <w:r>
        <w:t>actions.c</w:t>
      </w:r>
      <w:proofErr w:type="spellEnd"/>
      <w:r>
        <w:t xml:space="preserve"> (+.h ) : fonctions pour traiter les données</w:t>
      </w:r>
    </w:p>
    <w:p w14:paraId="551BEF29" w14:textId="77777777" w:rsidR="001E597B" w:rsidRDefault="001E597B" w:rsidP="00DA1837">
      <w:pPr>
        <w:pStyle w:val="ListParagraph"/>
        <w:numPr>
          <w:ilvl w:val="0"/>
          <w:numId w:val="41"/>
        </w:numPr>
        <w:spacing w:before="0" w:after="160" w:line="259" w:lineRule="auto"/>
        <w:jc w:val="both"/>
      </w:pPr>
      <w:r>
        <w:t xml:space="preserve">Le programme doit démarrer, lire le fichier .csv et le charger en mémoire, il doit afficher un menu avec les fonctionnalités : </w:t>
      </w:r>
    </w:p>
    <w:p w14:paraId="3C6D8592" w14:textId="77777777" w:rsidR="001E597B" w:rsidRDefault="001E597B" w:rsidP="00DA1837">
      <w:pPr>
        <w:pStyle w:val="ListParagraph"/>
        <w:numPr>
          <w:ilvl w:val="0"/>
          <w:numId w:val="39"/>
        </w:numPr>
        <w:spacing w:before="0" w:after="160" w:line="259" w:lineRule="auto"/>
        <w:jc w:val="both"/>
      </w:pPr>
      <w:r>
        <w:t>Afficher les données dans l’ordre du fichier .csv</w:t>
      </w:r>
    </w:p>
    <w:p w14:paraId="1096C061" w14:textId="77777777" w:rsidR="001E597B" w:rsidRDefault="001E597B" w:rsidP="00DA1837">
      <w:pPr>
        <w:pStyle w:val="ListParagraph"/>
        <w:numPr>
          <w:ilvl w:val="0"/>
          <w:numId w:val="39"/>
        </w:numPr>
        <w:spacing w:before="0" w:after="160" w:line="259" w:lineRule="auto"/>
        <w:jc w:val="both"/>
      </w:pPr>
      <w:r>
        <w:t>Afficher les données en ordre croissant/décroissant (selon le temps/pouls)</w:t>
      </w:r>
    </w:p>
    <w:p w14:paraId="5213BFAA" w14:textId="77777777" w:rsidR="001E597B" w:rsidRDefault="001E597B" w:rsidP="00DA1837">
      <w:pPr>
        <w:pStyle w:val="ListParagraph"/>
        <w:numPr>
          <w:ilvl w:val="0"/>
          <w:numId w:val="39"/>
        </w:numPr>
        <w:spacing w:before="0" w:after="160" w:line="259" w:lineRule="auto"/>
        <w:jc w:val="both"/>
      </w:pPr>
      <w:r>
        <w:t>Rechercher et afficher les données pour un temps particulier</w:t>
      </w:r>
    </w:p>
    <w:p w14:paraId="1534BF1D" w14:textId="77777777" w:rsidR="001E597B" w:rsidRDefault="001E597B" w:rsidP="00DA1837">
      <w:pPr>
        <w:pStyle w:val="ListParagraph"/>
        <w:numPr>
          <w:ilvl w:val="0"/>
          <w:numId w:val="39"/>
        </w:numPr>
        <w:spacing w:before="0" w:after="160" w:line="259" w:lineRule="auto"/>
        <w:jc w:val="both"/>
      </w:pPr>
      <w:r>
        <w:t>Afficher la moyenne de pouls dans une plage de temps donnée</w:t>
      </w:r>
    </w:p>
    <w:p w14:paraId="42C7D4B8" w14:textId="77777777" w:rsidR="001E597B" w:rsidRDefault="001E597B" w:rsidP="00DA1837">
      <w:pPr>
        <w:pStyle w:val="ListParagraph"/>
        <w:numPr>
          <w:ilvl w:val="0"/>
          <w:numId w:val="39"/>
        </w:numPr>
        <w:spacing w:before="0" w:after="160" w:line="259" w:lineRule="auto"/>
        <w:jc w:val="both"/>
      </w:pPr>
      <w:r>
        <w:t>Afficher le nombre de lignes de données actuellement en mémoire</w:t>
      </w:r>
    </w:p>
    <w:p w14:paraId="55B79BA8" w14:textId="77777777" w:rsidR="001E597B" w:rsidRDefault="001E597B" w:rsidP="00DA1837">
      <w:pPr>
        <w:pStyle w:val="ListParagraph"/>
        <w:numPr>
          <w:ilvl w:val="0"/>
          <w:numId w:val="39"/>
        </w:numPr>
        <w:spacing w:before="0" w:after="160" w:line="259" w:lineRule="auto"/>
        <w:jc w:val="both"/>
      </w:pPr>
      <w:r>
        <w:t>Rechercher et afficher les max/min de pouls (avec le temps associé)</w:t>
      </w:r>
    </w:p>
    <w:p w14:paraId="7326D810" w14:textId="77777777" w:rsidR="001E597B" w:rsidRDefault="001E597B" w:rsidP="00DA1837">
      <w:pPr>
        <w:pStyle w:val="ListParagraph"/>
        <w:numPr>
          <w:ilvl w:val="0"/>
          <w:numId w:val="39"/>
        </w:numPr>
        <w:spacing w:before="0" w:after="160" w:line="259" w:lineRule="auto"/>
        <w:jc w:val="both"/>
      </w:pPr>
      <w:r>
        <w:t xml:space="preserve">Quitter l’application </w:t>
      </w:r>
    </w:p>
    <w:p w14:paraId="5A39BBE3" w14:textId="77777777" w:rsidR="00C814A3" w:rsidRDefault="00C814A3" w:rsidP="00C814A3">
      <w:pPr>
        <w:spacing w:before="0" w:after="160" w:line="259" w:lineRule="auto"/>
        <w:ind w:left="1068"/>
        <w:jc w:val="both"/>
      </w:pPr>
    </w:p>
    <w:p w14:paraId="41C8F396" w14:textId="77777777" w:rsidR="00DA1837" w:rsidRDefault="00DA1837" w:rsidP="00C814A3">
      <w:pPr>
        <w:spacing w:before="0" w:after="160" w:line="259" w:lineRule="auto"/>
        <w:ind w:left="1068"/>
        <w:jc w:val="both"/>
      </w:pPr>
    </w:p>
    <w:p w14:paraId="72A3D3EC" w14:textId="77777777" w:rsidR="00DA1837" w:rsidRDefault="00DA1837" w:rsidP="00C814A3">
      <w:pPr>
        <w:spacing w:before="0" w:after="160" w:line="259" w:lineRule="auto"/>
        <w:ind w:left="1068"/>
        <w:jc w:val="both"/>
      </w:pPr>
    </w:p>
    <w:p w14:paraId="0D0B940D" w14:textId="77777777" w:rsidR="00DA1837" w:rsidRDefault="00DA1837" w:rsidP="00C814A3">
      <w:pPr>
        <w:spacing w:before="0" w:after="160" w:line="259" w:lineRule="auto"/>
        <w:ind w:left="1068"/>
        <w:jc w:val="both"/>
      </w:pPr>
    </w:p>
    <w:p w14:paraId="0E27B00A" w14:textId="77777777" w:rsidR="00DA1837" w:rsidRDefault="00DA1837" w:rsidP="00C814A3">
      <w:pPr>
        <w:spacing w:before="0" w:after="160" w:line="259" w:lineRule="auto"/>
        <w:ind w:left="1068"/>
        <w:jc w:val="both"/>
      </w:pPr>
    </w:p>
    <w:p w14:paraId="60061E4C" w14:textId="77777777" w:rsidR="00DA1837" w:rsidRDefault="00DA1837" w:rsidP="00C814A3">
      <w:pPr>
        <w:spacing w:before="0" w:after="160" w:line="259" w:lineRule="auto"/>
        <w:ind w:left="1068"/>
        <w:jc w:val="both"/>
      </w:pPr>
    </w:p>
    <w:p w14:paraId="44EAFD9C" w14:textId="77777777" w:rsidR="00DA1837" w:rsidRDefault="00DA1837" w:rsidP="00C814A3">
      <w:pPr>
        <w:spacing w:before="0" w:after="160" w:line="259" w:lineRule="auto"/>
        <w:ind w:left="1068"/>
        <w:jc w:val="both"/>
      </w:pPr>
    </w:p>
    <w:p w14:paraId="2EC8B7DB" w14:textId="77777777" w:rsidR="00C814A3" w:rsidRPr="00ED5D44" w:rsidRDefault="00C814A3" w:rsidP="00C814A3">
      <w:pPr>
        <w:pStyle w:val="Heading2"/>
      </w:pPr>
      <w:r>
        <w:t>Répartition du travail</w:t>
      </w:r>
      <w:r w:rsidR="008D36E2">
        <w:t xml:space="preserve"> a</w:t>
      </w:r>
    </w:p>
    <w:p w14:paraId="09D42D9C" w14:textId="77777777" w:rsidR="00101AE5" w:rsidRDefault="00C814A3" w:rsidP="00C814A3">
      <w:pPr>
        <w:pStyle w:val="Heading3"/>
      </w:pPr>
      <w:r>
        <w:tab/>
        <w:t>Répartition des modules sur la semaine</w:t>
      </w:r>
    </w:p>
    <w:p w14:paraId="69889E1B" w14:textId="77777777" w:rsidR="00C814A3" w:rsidRDefault="00C814A3" w:rsidP="00C814A3">
      <w:r>
        <w:tab/>
        <w:t xml:space="preserve">Nous </w:t>
      </w:r>
      <w:r w:rsidR="00DA1837">
        <w:t xml:space="preserve">nous sommes mis comme objectif de réaliser un module par jour et de réserver le vendredi à la finalisation des programmes et de la rédaction du compte rendu technique. </w:t>
      </w:r>
    </w:p>
    <w:p w14:paraId="4B94D5A5" w14:textId="77777777" w:rsidR="00DA1837" w:rsidRDefault="00DA1837" w:rsidP="00DA1837">
      <w:r>
        <w:rPr>
          <w:noProof/>
        </w:rPr>
        <w:drawing>
          <wp:inline distT="0" distB="0" distL="0" distR="0" wp14:anchorId="68DD5E07" wp14:editId="0F6D106E">
            <wp:extent cx="6404607" cy="202614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48230" cy="2039949"/>
                    </a:xfrm>
                    <a:prstGeom prst="rect">
                      <a:avLst/>
                    </a:prstGeom>
                  </pic:spPr>
                </pic:pic>
              </a:graphicData>
            </a:graphic>
          </wp:inline>
        </w:drawing>
      </w:r>
    </w:p>
    <w:p w14:paraId="3DEEC669" w14:textId="77777777" w:rsidR="00DA1837" w:rsidRPr="00C814A3" w:rsidRDefault="00DA1837" w:rsidP="00DA1837"/>
    <w:p w14:paraId="2E6E54F4" w14:textId="77777777" w:rsidR="00101AE5" w:rsidRDefault="00DA1837" w:rsidP="00DA1837">
      <w:pPr>
        <w:pStyle w:val="Heading3"/>
      </w:pPr>
      <w:r>
        <w:tab/>
        <w:t>Répartition des tâches dans les modules</w:t>
      </w:r>
    </w:p>
    <w:p w14:paraId="0F4A6BD7" w14:textId="77777777" w:rsidR="00DA1837" w:rsidRDefault="00DA1837" w:rsidP="00711C31">
      <w:pPr>
        <w:jc w:val="both"/>
      </w:pPr>
      <w:r>
        <w:tab/>
        <w:t>Chaque membre du groupe avait une tâche assignée dans chaque module. Dans l’ensemble du projet, nous avons voulu que tous les membres travaillent au moins une fois sur un domaine qu’ils ne maîtrisaient pas encore très bien. Le but était de renforcer nos connaissances en électronique et en programmation en langage C.</w:t>
      </w:r>
    </w:p>
    <w:p w14:paraId="3656B9AB" w14:textId="77777777" w:rsidR="00DA1837" w:rsidRDefault="00DA1837" w:rsidP="00DA1837">
      <w:r>
        <w:rPr>
          <w:noProof/>
        </w:rPr>
        <w:drawing>
          <wp:inline distT="0" distB="0" distL="0" distR="0" wp14:anchorId="70953F74" wp14:editId="28B03370">
            <wp:extent cx="6392174" cy="2346334"/>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8377" cy="2355952"/>
                    </a:xfrm>
                    <a:prstGeom prst="rect">
                      <a:avLst/>
                    </a:prstGeom>
                  </pic:spPr>
                </pic:pic>
              </a:graphicData>
            </a:graphic>
          </wp:inline>
        </w:drawing>
      </w:r>
    </w:p>
    <w:p w14:paraId="45FB0818" w14:textId="77777777" w:rsidR="00754AE6" w:rsidRDefault="00754AE6" w:rsidP="00DA1837"/>
    <w:p w14:paraId="049F31CB" w14:textId="77777777" w:rsidR="00754AE6" w:rsidRDefault="00754AE6" w:rsidP="00DA1837"/>
    <w:p w14:paraId="53128261" w14:textId="77777777" w:rsidR="00754AE6" w:rsidRDefault="00754AE6" w:rsidP="00DA1837"/>
    <w:p w14:paraId="62486C05" w14:textId="77777777" w:rsidR="00F040EC" w:rsidRDefault="00F040EC" w:rsidP="00DA1837"/>
    <w:p w14:paraId="4101652C" w14:textId="77777777" w:rsidR="00F040EC" w:rsidRDefault="00F040EC" w:rsidP="00DA1837"/>
    <w:p w14:paraId="4B99056E" w14:textId="43264383" w:rsidR="00363334" w:rsidRPr="00363334" w:rsidRDefault="00363334" w:rsidP="00363334">
      <w:pPr>
        <w:pStyle w:val="Heading2"/>
      </w:pPr>
    </w:p>
    <w:p w14:paraId="13C4BA9B" w14:textId="43264383" w:rsidR="0A0F6681" w:rsidRDefault="0A0F6681" w:rsidP="0A0F6681">
      <w:pPr>
        <w:pStyle w:val="Heading3"/>
      </w:pPr>
    </w:p>
    <w:p w14:paraId="79644D43" w14:textId="43264383" w:rsidR="0A0F6681" w:rsidRDefault="0A0F6681" w:rsidP="0A0F6681">
      <w:pPr>
        <w:pStyle w:val="Heading3"/>
      </w:pPr>
    </w:p>
    <w:p w14:paraId="19B80E0F" w14:textId="43264383" w:rsidR="0A0F6681" w:rsidRDefault="0A0F6681" w:rsidP="0A0F6681">
      <w:pPr>
        <w:pStyle w:val="Heading3"/>
      </w:pPr>
    </w:p>
    <w:p w14:paraId="1258B9ED" w14:textId="43264383" w:rsidR="0A0F6681" w:rsidRDefault="0A0F6681" w:rsidP="0A0F6681">
      <w:pPr>
        <w:pStyle w:val="Heading3"/>
      </w:pPr>
    </w:p>
    <w:p w14:paraId="73A05585" w14:textId="77777777" w:rsidR="00906393" w:rsidRPr="0071454C" w:rsidRDefault="00C814A3" w:rsidP="00906393">
      <w:pPr>
        <w:pStyle w:val="Heading2"/>
      </w:pPr>
      <w:r>
        <w:t>Realisation des besoins</w:t>
      </w:r>
    </w:p>
    <w:p w14:paraId="70CD8C28" w14:textId="77777777" w:rsidR="00757F85" w:rsidRDefault="00C814A3" w:rsidP="00757F85">
      <w:pPr>
        <w:pStyle w:val="Heading3"/>
      </w:pPr>
      <w:r>
        <w:t>Module 1</w:t>
      </w:r>
    </w:p>
    <w:p w14:paraId="73132622" w14:textId="77777777" w:rsidR="00754AE6" w:rsidRDefault="00754AE6" w:rsidP="00754AE6">
      <w:r>
        <w:tab/>
      </w:r>
      <w:r w:rsidR="00F040EC">
        <w:t xml:space="preserve">Pour ce module nous avons réalisé le montage ci-dessous : </w:t>
      </w:r>
    </w:p>
    <w:p w14:paraId="1299C43A" w14:textId="77777777" w:rsidR="00F040EC" w:rsidRDefault="00F040EC" w:rsidP="00754AE6">
      <w:r>
        <w:rPr>
          <w:noProof/>
        </w:rPr>
        <w:drawing>
          <wp:inline distT="0" distB="0" distL="0" distR="0" wp14:anchorId="275A4DDF" wp14:editId="20B311EA">
            <wp:extent cx="6458256" cy="2449902"/>
            <wp:effectExtent l="0" t="0" r="0" b="7620"/>
            <wp:docPr id="20556426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58256" cy="2449902"/>
                    </a:xfrm>
                    <a:prstGeom prst="rect">
                      <a:avLst/>
                    </a:prstGeom>
                  </pic:spPr>
                </pic:pic>
              </a:graphicData>
            </a:graphic>
          </wp:inline>
        </w:drawing>
      </w:r>
    </w:p>
    <w:p w14:paraId="69FB20FF" w14:textId="5EBF9ED3" w:rsidR="4C994B8C" w:rsidRDefault="4C994B8C" w:rsidP="4C994B8C">
      <w:pPr>
        <w:ind w:left="180"/>
        <w:jc w:val="both"/>
      </w:pPr>
      <w:r w:rsidRPr="4C994B8C">
        <w:rPr>
          <w:rFonts w:ascii="Calibri" w:eastAsia="Calibri" w:hAnsi="Calibri" w:cs="Calibri"/>
          <w:u w:val="single"/>
        </w:rPr>
        <w:t xml:space="preserve">Connexion de chaque composant : </w:t>
      </w:r>
    </w:p>
    <w:p w14:paraId="2277E2D4" w14:textId="5A84FA05" w:rsidR="4C994B8C" w:rsidRDefault="4C994B8C" w:rsidP="4C994B8C">
      <w:pPr>
        <w:ind w:left="180"/>
        <w:jc w:val="both"/>
      </w:pPr>
      <w:r w:rsidRPr="4C994B8C">
        <w:rPr>
          <w:rFonts w:ascii="Calibri" w:eastAsia="Calibri" w:hAnsi="Calibri" w:cs="Calibri"/>
        </w:rPr>
        <w:t>Arduino -&gt; A0 sur entrée LED rouge/ Une ligne de 5V et une ligne de GND</w:t>
      </w:r>
    </w:p>
    <w:p w14:paraId="12C347B1" w14:textId="530A30F4" w:rsidR="4C994B8C" w:rsidRDefault="4C994B8C" w:rsidP="4C994B8C">
      <w:pPr>
        <w:ind w:left="180"/>
        <w:jc w:val="both"/>
      </w:pPr>
      <w:r w:rsidRPr="4C994B8C">
        <w:rPr>
          <w:rFonts w:ascii="Calibri" w:eastAsia="Calibri" w:hAnsi="Calibri" w:cs="Calibri"/>
        </w:rPr>
        <w:t xml:space="preserve">LED rouge -&gt; </w:t>
      </w:r>
      <w:r w:rsidRPr="4C994B8C">
        <w:rPr>
          <w:rFonts w:ascii="Calibri" w:eastAsia="Calibri" w:hAnsi="Calibri" w:cs="Calibri"/>
          <w:u w:val="single"/>
        </w:rPr>
        <w:t xml:space="preserve">entrée </w:t>
      </w:r>
      <w:r w:rsidRPr="4C994B8C">
        <w:rPr>
          <w:rFonts w:ascii="Calibri" w:eastAsia="Calibri" w:hAnsi="Calibri" w:cs="Calibri"/>
        </w:rPr>
        <w:t>: A0/</w:t>
      </w:r>
      <w:r w:rsidRPr="4C994B8C">
        <w:rPr>
          <w:rFonts w:ascii="Calibri" w:eastAsia="Calibri" w:hAnsi="Calibri" w:cs="Calibri"/>
          <w:u w:val="single"/>
        </w:rPr>
        <w:t>Sortie :</w:t>
      </w:r>
      <w:r w:rsidRPr="4C994B8C">
        <w:rPr>
          <w:rFonts w:ascii="Calibri" w:eastAsia="Calibri" w:hAnsi="Calibri" w:cs="Calibri"/>
        </w:rPr>
        <w:t xml:space="preserve"> résistance 100Ω</w:t>
      </w:r>
    </w:p>
    <w:p w14:paraId="3DAE8D8C" w14:textId="4FA6E659" w:rsidR="4C994B8C" w:rsidRDefault="4C994B8C" w:rsidP="4C994B8C">
      <w:pPr>
        <w:ind w:left="180"/>
        <w:jc w:val="both"/>
      </w:pPr>
      <w:r w:rsidRPr="4C994B8C">
        <w:rPr>
          <w:rFonts w:ascii="Calibri" w:eastAsia="Calibri" w:hAnsi="Calibri" w:cs="Calibri"/>
        </w:rPr>
        <w:t xml:space="preserve">Résistance 100Ω -&gt; </w:t>
      </w:r>
      <w:r w:rsidRPr="4C994B8C">
        <w:rPr>
          <w:rFonts w:ascii="Calibri" w:eastAsia="Calibri" w:hAnsi="Calibri" w:cs="Calibri"/>
          <w:u w:val="single"/>
        </w:rPr>
        <w:t>sortie</w:t>
      </w:r>
      <w:r w:rsidRPr="4C994B8C">
        <w:rPr>
          <w:rFonts w:ascii="Calibri" w:eastAsia="Calibri" w:hAnsi="Calibri" w:cs="Calibri"/>
        </w:rPr>
        <w:t xml:space="preserve"> LED rouge et Port 3 du LM358</w:t>
      </w:r>
    </w:p>
    <w:p w14:paraId="7C40CD00" w14:textId="5336E458" w:rsidR="4C994B8C" w:rsidRDefault="4C994B8C" w:rsidP="4C994B8C">
      <w:pPr>
        <w:ind w:left="180"/>
        <w:jc w:val="both"/>
      </w:pPr>
      <w:r w:rsidRPr="4C994B8C">
        <w:rPr>
          <w:rFonts w:ascii="Calibri" w:eastAsia="Calibri" w:hAnsi="Calibri" w:cs="Calibri"/>
        </w:rPr>
        <w:t>LM358 -&gt; Port 3 ; Port 8 ; Port 7 ; Port 5</w:t>
      </w:r>
    </w:p>
    <w:p w14:paraId="6E066D69" w14:textId="0A37DE8D" w:rsidR="4C994B8C" w:rsidRDefault="4C994B8C" w:rsidP="4C994B8C">
      <w:pPr>
        <w:ind w:left="180"/>
        <w:jc w:val="both"/>
      </w:pPr>
      <w:r w:rsidRPr="4C994B8C">
        <w:rPr>
          <w:rFonts w:ascii="Calibri" w:eastAsia="Calibri" w:hAnsi="Calibri" w:cs="Calibri"/>
        </w:rPr>
        <w:t>Condensateur 100nF -&gt; 1</w:t>
      </w:r>
      <w:r w:rsidRPr="4C994B8C">
        <w:rPr>
          <w:rFonts w:ascii="Calibri" w:eastAsia="Calibri" w:hAnsi="Calibri" w:cs="Calibri"/>
          <w:vertAlign w:val="superscript"/>
        </w:rPr>
        <w:t>er</w:t>
      </w:r>
      <w:r w:rsidRPr="4C994B8C">
        <w:rPr>
          <w:rFonts w:ascii="Calibri" w:eastAsia="Calibri" w:hAnsi="Calibri" w:cs="Calibri"/>
        </w:rPr>
        <w:t xml:space="preserve"> -&gt; </w:t>
      </w:r>
      <w:r w:rsidRPr="4C994B8C">
        <w:rPr>
          <w:rFonts w:ascii="Calibri" w:eastAsia="Calibri" w:hAnsi="Calibri" w:cs="Calibri"/>
          <w:u w:val="single"/>
        </w:rPr>
        <w:t>entrée :</w:t>
      </w:r>
      <w:r w:rsidRPr="4C994B8C">
        <w:rPr>
          <w:rFonts w:ascii="Calibri" w:eastAsia="Calibri" w:hAnsi="Calibri" w:cs="Calibri"/>
        </w:rPr>
        <w:t xml:space="preserve"> Port 3 LM/ </w:t>
      </w:r>
      <w:r w:rsidRPr="4C994B8C">
        <w:rPr>
          <w:rFonts w:ascii="Calibri" w:eastAsia="Calibri" w:hAnsi="Calibri" w:cs="Calibri"/>
          <w:u w:val="single"/>
        </w:rPr>
        <w:t xml:space="preserve">sortie </w:t>
      </w:r>
      <w:r w:rsidRPr="4C994B8C">
        <w:rPr>
          <w:rFonts w:ascii="Calibri" w:eastAsia="Calibri" w:hAnsi="Calibri" w:cs="Calibri"/>
        </w:rPr>
        <w:t>: résistance 1kΩ</w:t>
      </w:r>
    </w:p>
    <w:p w14:paraId="15058FBD" w14:textId="78F5BCF4" w:rsidR="4C994B8C" w:rsidRDefault="4C994B8C" w:rsidP="4C994B8C">
      <w:pPr>
        <w:ind w:left="180"/>
        <w:jc w:val="both"/>
      </w:pPr>
      <w:r w:rsidRPr="4C994B8C">
        <w:rPr>
          <w:rFonts w:ascii="Calibri" w:eastAsia="Calibri" w:hAnsi="Calibri" w:cs="Calibri"/>
        </w:rPr>
        <w:t xml:space="preserve">                                         2</w:t>
      </w:r>
      <w:r w:rsidRPr="4C994B8C">
        <w:rPr>
          <w:rFonts w:ascii="Calibri" w:eastAsia="Calibri" w:hAnsi="Calibri" w:cs="Calibri"/>
          <w:vertAlign w:val="superscript"/>
        </w:rPr>
        <w:t>ème</w:t>
      </w:r>
      <w:r w:rsidRPr="4C994B8C">
        <w:rPr>
          <w:rFonts w:ascii="Calibri" w:eastAsia="Calibri" w:hAnsi="Calibri" w:cs="Calibri"/>
        </w:rPr>
        <w:t xml:space="preserve"> -&gt; </w:t>
      </w:r>
      <w:r w:rsidRPr="4C994B8C">
        <w:rPr>
          <w:rFonts w:ascii="Calibri" w:eastAsia="Calibri" w:hAnsi="Calibri" w:cs="Calibri"/>
          <w:u w:val="single"/>
        </w:rPr>
        <w:t>entrée :</w:t>
      </w:r>
      <w:r w:rsidRPr="4C994B8C">
        <w:rPr>
          <w:rFonts w:ascii="Calibri" w:eastAsia="Calibri" w:hAnsi="Calibri" w:cs="Calibri"/>
        </w:rPr>
        <w:t xml:space="preserve"> Condensateur 1µF/</w:t>
      </w:r>
      <w:r w:rsidRPr="4C994B8C">
        <w:rPr>
          <w:rFonts w:ascii="Calibri" w:eastAsia="Calibri" w:hAnsi="Calibri" w:cs="Calibri"/>
          <w:u w:val="single"/>
        </w:rPr>
        <w:t xml:space="preserve">sortie </w:t>
      </w:r>
      <w:r w:rsidRPr="4C994B8C">
        <w:rPr>
          <w:rFonts w:ascii="Calibri" w:eastAsia="Calibri" w:hAnsi="Calibri" w:cs="Calibri"/>
        </w:rPr>
        <w:t>: GND et Port 7 LM</w:t>
      </w:r>
    </w:p>
    <w:p w14:paraId="619474D3" w14:textId="0E0BC236" w:rsidR="4C994B8C" w:rsidRDefault="4C994B8C" w:rsidP="4C994B8C">
      <w:pPr>
        <w:ind w:left="180"/>
        <w:jc w:val="both"/>
      </w:pPr>
      <w:r w:rsidRPr="4C994B8C">
        <w:rPr>
          <w:rFonts w:ascii="Calibri" w:eastAsia="Calibri" w:hAnsi="Calibri" w:cs="Calibri"/>
        </w:rPr>
        <w:t xml:space="preserve">Condensateur 1µF -&gt; </w:t>
      </w:r>
      <w:r w:rsidRPr="4C994B8C">
        <w:rPr>
          <w:rFonts w:ascii="Calibri" w:eastAsia="Calibri" w:hAnsi="Calibri" w:cs="Calibri"/>
          <w:u w:val="single"/>
        </w:rPr>
        <w:t>entrée :</w:t>
      </w:r>
      <w:r w:rsidRPr="4C994B8C">
        <w:rPr>
          <w:rFonts w:ascii="Calibri" w:eastAsia="Calibri" w:hAnsi="Calibri" w:cs="Calibri"/>
        </w:rPr>
        <w:t xml:space="preserve"> résistance 48kΩ/ </w:t>
      </w:r>
      <w:r w:rsidRPr="4C994B8C">
        <w:rPr>
          <w:rFonts w:ascii="Calibri" w:eastAsia="Calibri" w:hAnsi="Calibri" w:cs="Calibri"/>
          <w:u w:val="single"/>
        </w:rPr>
        <w:t>sortie :</w:t>
      </w:r>
      <w:r w:rsidRPr="4C994B8C">
        <w:rPr>
          <w:rFonts w:ascii="Calibri" w:eastAsia="Calibri" w:hAnsi="Calibri" w:cs="Calibri"/>
        </w:rPr>
        <w:t xml:space="preserve"> Condensateur 100nF et Port 8</w:t>
      </w:r>
    </w:p>
    <w:p w14:paraId="3265F43C" w14:textId="61F6811C" w:rsidR="4C994B8C" w:rsidRDefault="4C994B8C" w:rsidP="4C994B8C">
      <w:pPr>
        <w:ind w:left="180"/>
        <w:jc w:val="both"/>
      </w:pPr>
      <w:r w:rsidRPr="4C994B8C">
        <w:rPr>
          <w:rFonts w:ascii="Calibri" w:eastAsia="Calibri" w:hAnsi="Calibri" w:cs="Calibri"/>
        </w:rPr>
        <w:t xml:space="preserve">Résistance 68kΩ -&gt; </w:t>
      </w:r>
      <w:r w:rsidRPr="4C994B8C">
        <w:rPr>
          <w:rFonts w:ascii="Calibri" w:eastAsia="Calibri" w:hAnsi="Calibri" w:cs="Calibri"/>
          <w:u w:val="single"/>
        </w:rPr>
        <w:t>entrée :</w:t>
      </w:r>
      <w:r w:rsidRPr="4C994B8C">
        <w:rPr>
          <w:rFonts w:ascii="Calibri" w:eastAsia="Calibri" w:hAnsi="Calibri" w:cs="Calibri"/>
        </w:rPr>
        <w:t xml:space="preserve"> condensateur 1µF/</w:t>
      </w:r>
      <w:r w:rsidRPr="4C994B8C">
        <w:rPr>
          <w:rFonts w:ascii="Calibri" w:eastAsia="Calibri" w:hAnsi="Calibri" w:cs="Calibri"/>
          <w:u w:val="single"/>
        </w:rPr>
        <w:t xml:space="preserve"> sortie</w:t>
      </w:r>
      <w:r w:rsidRPr="4C994B8C">
        <w:rPr>
          <w:rFonts w:ascii="Calibri" w:eastAsia="Calibri" w:hAnsi="Calibri" w:cs="Calibri"/>
        </w:rPr>
        <w:t xml:space="preserve"> : GND</w:t>
      </w:r>
    </w:p>
    <w:p w14:paraId="7DF67560" w14:textId="7C88F154" w:rsidR="4C994B8C" w:rsidRDefault="4C994B8C" w:rsidP="4C994B8C">
      <w:pPr>
        <w:ind w:left="180"/>
        <w:jc w:val="both"/>
      </w:pPr>
      <w:r w:rsidRPr="4C994B8C">
        <w:rPr>
          <w:rFonts w:ascii="Calibri" w:eastAsia="Calibri" w:hAnsi="Calibri" w:cs="Calibri"/>
        </w:rPr>
        <w:t xml:space="preserve">Phototransistor -&gt; </w:t>
      </w:r>
      <w:r w:rsidRPr="4C994B8C">
        <w:rPr>
          <w:rFonts w:ascii="Calibri" w:eastAsia="Calibri" w:hAnsi="Calibri" w:cs="Calibri"/>
          <w:u w:val="single"/>
        </w:rPr>
        <w:t xml:space="preserve">entrée </w:t>
      </w:r>
      <w:r w:rsidRPr="4C994B8C">
        <w:rPr>
          <w:rFonts w:ascii="Calibri" w:eastAsia="Calibri" w:hAnsi="Calibri" w:cs="Calibri"/>
        </w:rPr>
        <w:t xml:space="preserve">: Port 6/ </w:t>
      </w:r>
      <w:r w:rsidRPr="4C994B8C">
        <w:rPr>
          <w:rFonts w:ascii="Calibri" w:eastAsia="Calibri" w:hAnsi="Calibri" w:cs="Calibri"/>
          <w:u w:val="single"/>
        </w:rPr>
        <w:t xml:space="preserve">sortie </w:t>
      </w:r>
      <w:r w:rsidRPr="4C994B8C">
        <w:rPr>
          <w:rFonts w:ascii="Calibri" w:eastAsia="Calibri" w:hAnsi="Calibri" w:cs="Calibri"/>
        </w:rPr>
        <w:t>: Port 5 et LED infrarouge</w:t>
      </w:r>
    </w:p>
    <w:p w14:paraId="1677715F" w14:textId="69D6F62B" w:rsidR="4C994B8C" w:rsidRDefault="4C994B8C" w:rsidP="4C994B8C">
      <w:pPr>
        <w:ind w:left="180"/>
        <w:jc w:val="both"/>
      </w:pPr>
      <w:r w:rsidRPr="4C994B8C">
        <w:rPr>
          <w:rFonts w:ascii="Calibri" w:eastAsia="Calibri" w:hAnsi="Calibri" w:cs="Calibri"/>
        </w:rPr>
        <w:t xml:space="preserve">LED infrarouge -&gt; </w:t>
      </w:r>
      <w:r w:rsidRPr="4C994B8C">
        <w:rPr>
          <w:rFonts w:ascii="Calibri" w:eastAsia="Calibri" w:hAnsi="Calibri" w:cs="Calibri"/>
          <w:u w:val="single"/>
        </w:rPr>
        <w:t>entrée :</w:t>
      </w:r>
      <w:r w:rsidRPr="4C994B8C">
        <w:rPr>
          <w:rFonts w:ascii="Calibri" w:eastAsia="Calibri" w:hAnsi="Calibri" w:cs="Calibri"/>
        </w:rPr>
        <w:t xml:space="preserve"> Phototransistor/ </w:t>
      </w:r>
      <w:r w:rsidRPr="4C994B8C">
        <w:rPr>
          <w:rFonts w:ascii="Calibri" w:eastAsia="Calibri" w:hAnsi="Calibri" w:cs="Calibri"/>
          <w:u w:val="single"/>
        </w:rPr>
        <w:t>sortie :</w:t>
      </w:r>
      <w:r w:rsidRPr="4C994B8C">
        <w:rPr>
          <w:rFonts w:ascii="Calibri" w:eastAsia="Calibri" w:hAnsi="Calibri" w:cs="Calibri"/>
        </w:rPr>
        <w:t xml:space="preserve"> résistance 2.2kΩ</w:t>
      </w:r>
    </w:p>
    <w:p w14:paraId="58AAC0A2" w14:textId="7FCD3911" w:rsidR="4C994B8C" w:rsidRDefault="4C994B8C" w:rsidP="4C994B8C">
      <w:pPr>
        <w:ind w:left="180"/>
        <w:jc w:val="both"/>
      </w:pPr>
      <w:r w:rsidRPr="4C994B8C">
        <w:rPr>
          <w:rFonts w:ascii="Calibri" w:eastAsia="Calibri" w:hAnsi="Calibri" w:cs="Calibri"/>
        </w:rPr>
        <w:t>Résistance 2.2 kΩ -&gt; 5V et LED infrarouge</w:t>
      </w:r>
    </w:p>
    <w:p w14:paraId="31E55985" w14:textId="68B3E2C8" w:rsidR="4C994B8C" w:rsidRDefault="4C994B8C" w:rsidP="4C994B8C">
      <w:pPr>
        <w:ind w:left="180"/>
        <w:jc w:val="both"/>
        <w:rPr>
          <w:rFonts w:ascii="Calibri" w:eastAsia="Calibri" w:hAnsi="Calibri" w:cs="Calibri"/>
        </w:rPr>
      </w:pPr>
    </w:p>
    <w:p w14:paraId="663E64C7" w14:textId="77777777" w:rsidR="00D43890" w:rsidRDefault="00F040EC" w:rsidP="00711C31">
      <w:pPr>
        <w:pStyle w:val="ListParagraph"/>
        <w:spacing w:before="100" w:after="200" w:line="276" w:lineRule="auto"/>
        <w:ind w:left="180"/>
        <w:jc w:val="both"/>
      </w:pPr>
      <w:r>
        <w:t>Le but de ce module est de capter le pouls par réception de lumière infrarouge.</w:t>
      </w:r>
      <w:r w:rsidR="00B60791">
        <w:t xml:space="preserve"> </w:t>
      </w:r>
      <w:r w:rsidR="00D43890">
        <w:t xml:space="preserve">Le système va percevoir les battements de cœurs de l’utilisateur (via le transmetteur infrarouge et son récepteur) </w:t>
      </w:r>
    </w:p>
    <w:p w14:paraId="086DE39E" w14:textId="77777777" w:rsidR="00D43890" w:rsidRDefault="00D43890" w:rsidP="00711C31">
      <w:pPr>
        <w:pStyle w:val="ListParagraph"/>
        <w:spacing w:before="100" w:after="200" w:line="276" w:lineRule="auto"/>
        <w:ind w:left="180"/>
        <w:jc w:val="both"/>
      </w:pPr>
      <w:r>
        <w:t xml:space="preserve">L’amplificateur va comparer la tension d’entrée dans le récepteur (soit </w:t>
      </w:r>
      <w:r w:rsidR="00C34C06">
        <w:t>celle d’après la photorésistance</w:t>
      </w:r>
      <w:r>
        <w:t>) et celle après la réception.</w:t>
      </w:r>
    </w:p>
    <w:p w14:paraId="6FCDF448" w14:textId="77777777" w:rsidR="00D43890" w:rsidRDefault="00D43890" w:rsidP="00711C31">
      <w:pPr>
        <w:pStyle w:val="ListParagraph"/>
        <w:spacing w:before="100" w:after="200" w:line="276" w:lineRule="auto"/>
        <w:ind w:left="180"/>
        <w:jc w:val="both"/>
      </w:pPr>
      <w:r>
        <w:t>En fonction du résultat de celle-ci deux options vont en découler :</w:t>
      </w:r>
    </w:p>
    <w:p w14:paraId="3474DC95" w14:textId="77777777" w:rsidR="00D43890" w:rsidRDefault="00D43890" w:rsidP="00711C31">
      <w:pPr>
        <w:pStyle w:val="ListParagraph"/>
        <w:spacing w:before="100" w:after="200" w:line="276" w:lineRule="auto"/>
        <w:ind w:left="180"/>
        <w:jc w:val="both"/>
      </w:pPr>
      <w:r>
        <w:t>Si les tensions d’avant et après sont égales alors la LED ne s’allumera</w:t>
      </w:r>
      <w:r w:rsidR="00AE6E03">
        <w:t xml:space="preserve"> pas</w:t>
      </w:r>
      <w:r>
        <w:t xml:space="preserve"> et cela ne correspondra pas à une pulsion cardiaque, l’</w:t>
      </w:r>
      <w:r w:rsidR="00821AE6">
        <w:t>A</w:t>
      </w:r>
      <w:r>
        <w:t xml:space="preserve">rduino recevra donc par la pin A0 une tension analogique qui ne correspondra pas à un rythme cardiaque et ne l’utilisera donc pas dans ses calculs ni dans le ficher csv que nous devons envoyer dans le port sérial.  </w:t>
      </w:r>
    </w:p>
    <w:p w14:paraId="013075F5" w14:textId="77777777" w:rsidR="00D43890" w:rsidRDefault="00D43890" w:rsidP="00711C31">
      <w:pPr>
        <w:pStyle w:val="ListParagraph"/>
        <w:spacing w:before="100" w:after="200" w:line="276" w:lineRule="auto"/>
        <w:ind w:left="180"/>
        <w:jc w:val="both"/>
      </w:pPr>
      <w:r>
        <w:t>Si les tensions d’avant et après ne sont pas égales alors la LED s’allumera et cela correspondra à une pulsion cardiaque, l’</w:t>
      </w:r>
      <w:r w:rsidR="00821AE6">
        <w:t>A</w:t>
      </w:r>
      <w:r>
        <w:t xml:space="preserve">rduino recevra donc par la pin A0 une tension analogique qui correspondra à un rythme cardiaque que nous devrons convertir en pouls </w:t>
      </w:r>
    </w:p>
    <w:p w14:paraId="4DDBEF00" w14:textId="77777777" w:rsidR="00856C83" w:rsidRDefault="00856C83" w:rsidP="00711C31">
      <w:pPr>
        <w:pStyle w:val="ListParagraph"/>
        <w:spacing w:before="100" w:after="200" w:line="276" w:lineRule="auto"/>
        <w:ind w:left="180"/>
        <w:jc w:val="both"/>
      </w:pPr>
    </w:p>
    <w:p w14:paraId="52485AA2" w14:textId="77777777" w:rsidR="00856C83" w:rsidRPr="00BF615F" w:rsidRDefault="00856C83" w:rsidP="00BF615F">
      <w:pPr>
        <w:pStyle w:val="ListParagraph"/>
        <w:spacing w:before="100" w:after="200" w:line="276" w:lineRule="auto"/>
        <w:ind w:left="180"/>
        <w:jc w:val="both"/>
      </w:pPr>
      <w:r>
        <w:t>Ce code</w:t>
      </w:r>
      <w:r w:rsidR="00BF615F">
        <w:t xml:space="preserve"> </w:t>
      </w:r>
      <w:proofErr w:type="spellStart"/>
      <w:r w:rsidR="005B34DF">
        <w:t>cardio</w:t>
      </w:r>
      <w:r w:rsidR="00BF615F">
        <w:t>.h</w:t>
      </w:r>
      <w:proofErr w:type="spellEnd"/>
      <w:r>
        <w:t xml:space="preserve"> sert à capter et à calculer le pouls détecté avec le système infrarouge</w:t>
      </w:r>
      <w:r w:rsidR="00BF615F">
        <w:t xml:space="preserve"> avec la fonction </w:t>
      </w:r>
      <w:proofErr w:type="spellStart"/>
      <w:r w:rsidR="00BF615F">
        <w:t>void</w:t>
      </w:r>
      <w:proofErr w:type="spellEnd"/>
      <w:r w:rsidR="00BF615F">
        <w:t xml:space="preserve"> </w:t>
      </w:r>
      <w:proofErr w:type="spellStart"/>
      <w:r w:rsidR="00BF615F">
        <w:t>capteur_et_calcul</w:t>
      </w:r>
      <w:proofErr w:type="spellEnd"/>
      <w:r w:rsidR="00BF615F">
        <w:t>(</w:t>
      </w:r>
      <w:proofErr w:type="spellStart"/>
      <w:r w:rsidR="00BF615F">
        <w:t>float</w:t>
      </w:r>
      <w:proofErr w:type="spellEnd"/>
      <w:r w:rsidR="00BF615F">
        <w:t xml:space="preserve"> a, long b, </w:t>
      </w:r>
      <w:proofErr w:type="spellStart"/>
      <w:r w:rsidR="00BF615F">
        <w:t>int</w:t>
      </w:r>
      <w:proofErr w:type="spellEnd"/>
      <w:r w:rsidR="00BF615F">
        <w:t xml:space="preserve"> c)</w:t>
      </w:r>
    </w:p>
    <w:p w14:paraId="197936D9" w14:textId="77777777" w:rsidR="00856C83" w:rsidRDefault="00856C83" w:rsidP="00BF615F">
      <w:pPr>
        <w:spacing w:before="100" w:after="200" w:line="276" w:lineRule="auto"/>
        <w:ind w:firstLine="180"/>
        <w:jc w:val="both"/>
      </w:pPr>
      <w:r>
        <w:t xml:space="preserve">Le code source </w:t>
      </w:r>
      <w:proofErr w:type="spellStart"/>
      <w:r w:rsidRPr="00045CCF">
        <w:rPr>
          <w:b/>
        </w:rPr>
        <w:t>cardio.c</w:t>
      </w:r>
      <w:proofErr w:type="spellEnd"/>
      <w:r>
        <w:t xml:space="preserve"> qui exécute</w:t>
      </w:r>
      <w:r w:rsidR="00045CCF">
        <w:t> </w:t>
      </w:r>
      <w:r w:rsidR="00BF615F">
        <w:t>la fonction</w:t>
      </w:r>
      <w:r w:rsidR="00BF615F" w:rsidRPr="00BF615F">
        <w:rPr>
          <w:rFonts w:cstheme="minorHAnsi"/>
          <w:sz w:val="18"/>
          <w:szCs w:val="18"/>
        </w:rPr>
        <w:t xml:space="preserve"> </w:t>
      </w:r>
      <w:proofErr w:type="spellStart"/>
      <w:r w:rsidR="00BF615F" w:rsidRPr="00BF615F">
        <w:rPr>
          <w:rFonts w:cstheme="minorHAnsi"/>
        </w:rPr>
        <w:t>void</w:t>
      </w:r>
      <w:proofErr w:type="spellEnd"/>
      <w:r w:rsidR="00BF615F" w:rsidRPr="00BF615F">
        <w:rPr>
          <w:rFonts w:cstheme="minorHAnsi"/>
        </w:rPr>
        <w:t xml:space="preserve"> </w:t>
      </w:r>
      <w:proofErr w:type="spellStart"/>
      <w:r w:rsidR="00BF615F" w:rsidRPr="00BF615F">
        <w:rPr>
          <w:rFonts w:cstheme="minorHAnsi"/>
        </w:rPr>
        <w:t>capteur_et_calcul</w:t>
      </w:r>
      <w:proofErr w:type="spellEnd"/>
      <w:r w:rsidR="00BF615F" w:rsidRPr="00BF615F">
        <w:rPr>
          <w:rFonts w:cstheme="minorHAnsi"/>
        </w:rPr>
        <w:t xml:space="preserve"> (</w:t>
      </w:r>
      <w:proofErr w:type="spellStart"/>
      <w:r w:rsidR="00BF615F" w:rsidRPr="00BF615F">
        <w:rPr>
          <w:rFonts w:cstheme="minorHAnsi"/>
        </w:rPr>
        <w:t>float</w:t>
      </w:r>
      <w:proofErr w:type="spellEnd"/>
      <w:r w:rsidR="00BF615F" w:rsidRPr="00BF615F">
        <w:rPr>
          <w:rFonts w:cstheme="minorHAnsi"/>
        </w:rPr>
        <w:t xml:space="preserve"> tension,  long time, </w:t>
      </w:r>
      <w:proofErr w:type="spellStart"/>
      <w:r w:rsidR="00BF615F" w:rsidRPr="00BF615F">
        <w:rPr>
          <w:rFonts w:cstheme="minorHAnsi"/>
        </w:rPr>
        <w:t>int</w:t>
      </w:r>
      <w:proofErr w:type="spellEnd"/>
      <w:r w:rsidR="00BF615F" w:rsidRPr="00BF615F">
        <w:rPr>
          <w:rFonts w:cstheme="minorHAnsi"/>
        </w:rPr>
        <w:t xml:space="preserve"> </w:t>
      </w:r>
      <w:proofErr w:type="spellStart"/>
      <w:r w:rsidR="00BF615F" w:rsidRPr="00BF615F">
        <w:rPr>
          <w:rFonts w:cstheme="minorHAnsi"/>
        </w:rPr>
        <w:t>max_v</w:t>
      </w:r>
      <w:proofErr w:type="spellEnd"/>
    </w:p>
    <w:p w14:paraId="4C3B3B5E" w14:textId="77777777" w:rsidR="00045CCF" w:rsidRDefault="00856C83" w:rsidP="005B34DF">
      <w:pPr>
        <w:ind w:firstLine="180"/>
        <w:rPr>
          <w:rFonts w:cstheme="minorHAnsi"/>
        </w:rPr>
      </w:pPr>
      <w:r w:rsidRPr="00856C83">
        <w:rPr>
          <w:rFonts w:cstheme="minorHAnsi"/>
        </w:rPr>
        <w:t xml:space="preserve">On retrouve la fonction </w:t>
      </w:r>
      <w:proofErr w:type="spellStart"/>
      <w:r w:rsidRPr="00856C83">
        <w:rPr>
          <w:rFonts w:cstheme="minorHAnsi"/>
        </w:rPr>
        <w:t>void</w:t>
      </w:r>
      <w:proofErr w:type="spellEnd"/>
      <w:r w:rsidRPr="00856C83">
        <w:rPr>
          <w:rFonts w:cstheme="minorHAnsi"/>
        </w:rPr>
        <w:t xml:space="preserve"> qui était sous forme de prototype dans le </w:t>
      </w:r>
      <w:proofErr w:type="spellStart"/>
      <w:r w:rsidRPr="00856C83">
        <w:rPr>
          <w:rFonts w:cstheme="minorHAnsi"/>
        </w:rPr>
        <w:t>cardio.h</w:t>
      </w:r>
      <w:proofErr w:type="spellEnd"/>
    </w:p>
    <w:p w14:paraId="3461D779" w14:textId="77777777" w:rsidR="00045CCF" w:rsidRDefault="00045CCF" w:rsidP="00E32206">
      <w:pPr>
        <w:rPr>
          <w:rFonts w:cstheme="minorHAnsi"/>
        </w:rPr>
      </w:pPr>
    </w:p>
    <w:p w14:paraId="3CF2D8B6" w14:textId="77777777" w:rsidR="00045CCF" w:rsidRDefault="00BF615F" w:rsidP="00BF615F">
      <w:pPr>
        <w:tabs>
          <w:tab w:val="left" w:pos="1086"/>
        </w:tabs>
        <w:rPr>
          <w:rFonts w:cstheme="minorHAnsi"/>
        </w:rPr>
      </w:pPr>
      <w:r>
        <w:rPr>
          <w:rFonts w:cstheme="minorHAnsi"/>
        </w:rPr>
        <w:tab/>
      </w:r>
      <w:r>
        <w:rPr>
          <w:rFonts w:cstheme="minorHAnsi"/>
          <w:noProof/>
          <w14:ligatures w14:val="none"/>
        </w:rPr>
        <w:drawing>
          <wp:inline distT="0" distB="0" distL="0" distR="0" wp14:anchorId="3FDAFBDB" wp14:editId="07777777">
            <wp:extent cx="2633412" cy="3511307"/>
            <wp:effectExtent l="0" t="635"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6445204_266614160664305_7643081301813100544_n.jp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2638090" cy="3517545"/>
                    </a:xfrm>
                    <a:prstGeom prst="rect">
                      <a:avLst/>
                    </a:prstGeom>
                  </pic:spPr>
                </pic:pic>
              </a:graphicData>
            </a:graphic>
          </wp:inline>
        </w:drawing>
      </w:r>
    </w:p>
    <w:p w14:paraId="27394735" w14:textId="77777777" w:rsidR="00045CCF" w:rsidRDefault="00BF615F" w:rsidP="00E32206">
      <w:pPr>
        <w:rPr>
          <w:rFonts w:cstheme="minorHAnsi"/>
        </w:rPr>
      </w:pPr>
      <w:r>
        <w:rPr>
          <w:rFonts w:cstheme="minorHAnsi"/>
        </w:rPr>
        <w:t>Photo du montage</w:t>
      </w:r>
    </w:p>
    <w:p w14:paraId="0FB78278" w14:textId="77777777" w:rsidR="00045CCF" w:rsidRDefault="00045CCF" w:rsidP="00E32206">
      <w:pPr>
        <w:rPr>
          <w:rFonts w:cstheme="minorHAnsi"/>
        </w:rPr>
      </w:pPr>
    </w:p>
    <w:p w14:paraId="1FC39945" w14:textId="77777777" w:rsidR="00BF615F" w:rsidRDefault="00BF615F" w:rsidP="00906393">
      <w:pPr>
        <w:pStyle w:val="Heading3"/>
        <w:rPr>
          <w:rFonts w:asciiTheme="minorHAnsi" w:eastAsiaTheme="minorEastAsia" w:hAnsiTheme="minorHAnsi" w:cstheme="minorHAnsi"/>
          <w:b w:val="0"/>
          <w:bCs w:val="0"/>
          <w:caps w:val="0"/>
          <w:color w:val="auto"/>
          <w:sz w:val="22"/>
          <w:szCs w:val="22"/>
        </w:rPr>
      </w:pPr>
    </w:p>
    <w:p w14:paraId="54AE1FBB" w14:textId="77777777" w:rsidR="00906393" w:rsidRDefault="00C814A3" w:rsidP="00906393">
      <w:pPr>
        <w:pStyle w:val="Heading3"/>
      </w:pPr>
      <w:r>
        <w:t>Module 2</w:t>
      </w:r>
    </w:p>
    <w:p w14:paraId="351B2E98" w14:textId="77777777" w:rsidR="008D76F2" w:rsidRDefault="004300B2" w:rsidP="004300B2">
      <w:pPr>
        <w:rPr>
          <w:rFonts w:cstheme="minorHAnsi"/>
        </w:rPr>
      </w:pPr>
      <w:r>
        <w:rPr>
          <w:rFonts w:cstheme="minorHAnsi"/>
        </w:rPr>
        <w:tab/>
        <w:t xml:space="preserve">Ce module est celui du cœur de </w:t>
      </w:r>
      <w:proofErr w:type="spellStart"/>
      <w:r>
        <w:rPr>
          <w:rFonts w:cstheme="minorHAnsi"/>
        </w:rPr>
        <w:t>LEDs</w:t>
      </w:r>
      <w:proofErr w:type="spellEnd"/>
      <w:r>
        <w:rPr>
          <w:rFonts w:cstheme="minorHAnsi"/>
        </w:rPr>
        <w:t xml:space="preserve">. On doit créer un circuit avec des </w:t>
      </w:r>
      <w:proofErr w:type="spellStart"/>
      <w:r>
        <w:rPr>
          <w:rFonts w:cstheme="minorHAnsi"/>
        </w:rPr>
        <w:t>LEDs</w:t>
      </w:r>
      <w:proofErr w:type="spellEnd"/>
      <w:r>
        <w:rPr>
          <w:rFonts w:cstheme="minorHAnsi"/>
        </w:rPr>
        <w:t xml:space="preserve"> agencées en forme de cœur et le but est de les faire allumer suivant le pouls reçu, et suivant le mode choisi (d’allumage de </w:t>
      </w:r>
      <w:proofErr w:type="spellStart"/>
      <w:r>
        <w:rPr>
          <w:rFonts w:cstheme="minorHAnsi"/>
        </w:rPr>
        <w:t>LEDs</w:t>
      </w:r>
      <w:proofErr w:type="spellEnd"/>
      <w:r>
        <w:rPr>
          <w:rFonts w:cstheme="minorHAnsi"/>
        </w:rPr>
        <w:t xml:space="preserve">). </w:t>
      </w:r>
    </w:p>
    <w:p w14:paraId="04B324B9" w14:textId="77777777" w:rsidR="008F2B3F" w:rsidRDefault="008F2B3F" w:rsidP="004300B2">
      <w:pPr>
        <w:rPr>
          <w:rFonts w:cstheme="minorHAnsi"/>
        </w:rPr>
      </w:pPr>
      <w:r>
        <w:rPr>
          <w:rFonts w:cstheme="minorHAnsi"/>
        </w:rPr>
        <w:t xml:space="preserve">Montage sur </w:t>
      </w:r>
      <w:proofErr w:type="spellStart"/>
      <w:r>
        <w:rPr>
          <w:rFonts w:cstheme="minorHAnsi"/>
        </w:rPr>
        <w:t>Fritzing</w:t>
      </w:r>
      <w:proofErr w:type="spellEnd"/>
      <w:r>
        <w:rPr>
          <w:rFonts w:cstheme="minorHAnsi"/>
        </w:rPr>
        <w:t xml:space="preserve"> du cœur de LED</w:t>
      </w:r>
    </w:p>
    <w:p w14:paraId="0562CB0E" w14:textId="77777777" w:rsidR="008F2B3F" w:rsidRDefault="008F2B3F" w:rsidP="004300B2">
      <w:pPr>
        <w:rPr>
          <w:rFonts w:cstheme="minorHAnsi"/>
        </w:rPr>
      </w:pPr>
      <w:r>
        <w:rPr>
          <w:rFonts w:cstheme="minorHAnsi"/>
          <w:noProof/>
          <w14:ligatures w14:val="none"/>
        </w:rPr>
        <w:drawing>
          <wp:inline distT="0" distB="0" distL="0" distR="0" wp14:anchorId="5DB434A9" wp14:editId="655520D1">
            <wp:extent cx="3424687" cy="3200509"/>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 fritzing coeur.PNG"/>
                    <pic:cNvPicPr/>
                  </pic:nvPicPr>
                  <pic:blipFill>
                    <a:blip r:embed="rId17">
                      <a:extLst>
                        <a:ext uri="{28A0092B-C50C-407E-A947-70E740481C1C}">
                          <a14:useLocalDpi xmlns:a14="http://schemas.microsoft.com/office/drawing/2010/main" val="0"/>
                        </a:ext>
                      </a:extLst>
                    </a:blip>
                    <a:stretch>
                      <a:fillRect/>
                    </a:stretch>
                  </pic:blipFill>
                  <pic:spPr>
                    <a:xfrm>
                      <a:off x="0" y="0"/>
                      <a:ext cx="3466172" cy="3239278"/>
                    </a:xfrm>
                    <a:prstGeom prst="rect">
                      <a:avLst/>
                    </a:prstGeom>
                  </pic:spPr>
                </pic:pic>
              </a:graphicData>
            </a:graphic>
          </wp:inline>
        </w:drawing>
      </w:r>
    </w:p>
    <w:p w14:paraId="7A783578" w14:textId="77777777" w:rsidR="00856C83" w:rsidRPr="005B34DF" w:rsidRDefault="004009CB" w:rsidP="00856C83">
      <w:pPr>
        <w:rPr>
          <w:rFonts w:cstheme="minorHAnsi"/>
        </w:rPr>
      </w:pPr>
      <w:r>
        <w:rPr>
          <w:rFonts w:cstheme="minorHAnsi"/>
        </w:rPr>
        <w:t xml:space="preserve">Dans le code </w:t>
      </w:r>
      <w:proofErr w:type="spellStart"/>
      <w:r w:rsidRPr="00045CCF">
        <w:rPr>
          <w:rFonts w:cstheme="minorHAnsi"/>
          <w:b/>
        </w:rPr>
        <w:t>heart.h</w:t>
      </w:r>
      <w:proofErr w:type="spellEnd"/>
      <w:r>
        <w:rPr>
          <w:rFonts w:cstheme="minorHAnsi"/>
        </w:rPr>
        <w:t xml:space="preserve"> on définit les prototypes des fonctions des modes d’allumages des </w:t>
      </w:r>
      <w:proofErr w:type="spellStart"/>
      <w:r>
        <w:rPr>
          <w:rFonts w:cstheme="minorHAnsi"/>
        </w:rPr>
        <w:t>LEDs</w:t>
      </w:r>
      <w:proofErr w:type="spellEnd"/>
      <w:r w:rsidR="00045CCF">
        <w:rPr>
          <w:rFonts w:cstheme="minorHAnsi"/>
        </w:rPr>
        <w:t xml:space="preserve"> : </w:t>
      </w:r>
    </w:p>
    <w:p w14:paraId="646BD2C3" w14:textId="77777777" w:rsidR="00856C83" w:rsidRPr="004D5D3D" w:rsidRDefault="00856C83" w:rsidP="00856C83">
      <w:pPr>
        <w:rPr>
          <w:rFonts w:cstheme="minorHAnsi"/>
          <w:lang w:val="en-US"/>
        </w:rPr>
      </w:pPr>
      <w:r w:rsidRPr="004D5D3D">
        <w:rPr>
          <w:rFonts w:cstheme="minorHAnsi"/>
          <w:lang w:val="en-US"/>
        </w:rPr>
        <w:t xml:space="preserve">void </w:t>
      </w:r>
      <w:proofErr w:type="spellStart"/>
      <w:r w:rsidRPr="004D5D3D">
        <w:rPr>
          <w:rFonts w:cstheme="minorHAnsi"/>
          <w:lang w:val="en-US"/>
        </w:rPr>
        <w:t>allLeds</w:t>
      </w:r>
      <w:proofErr w:type="spellEnd"/>
      <w:r w:rsidRPr="004D5D3D">
        <w:rPr>
          <w:rFonts w:cstheme="minorHAnsi"/>
          <w:lang w:val="en-US"/>
        </w:rPr>
        <w:t xml:space="preserve">(long w, int n, int </w:t>
      </w:r>
      <w:proofErr w:type="spellStart"/>
      <w:r w:rsidRPr="004D5D3D">
        <w:rPr>
          <w:rFonts w:cstheme="minorHAnsi"/>
          <w:lang w:val="en-US"/>
        </w:rPr>
        <w:t>i</w:t>
      </w:r>
      <w:proofErr w:type="spellEnd"/>
      <w:r w:rsidRPr="004D5D3D">
        <w:rPr>
          <w:rFonts w:cstheme="minorHAnsi"/>
          <w:lang w:val="en-US"/>
        </w:rPr>
        <w:t>);</w:t>
      </w:r>
    </w:p>
    <w:p w14:paraId="6C2E654C" w14:textId="77777777" w:rsidR="00856C83" w:rsidRPr="004D5D3D" w:rsidRDefault="00856C83" w:rsidP="00856C83">
      <w:pPr>
        <w:rPr>
          <w:rFonts w:cstheme="minorHAnsi"/>
          <w:lang w:val="en-US"/>
        </w:rPr>
      </w:pPr>
      <w:r w:rsidRPr="004D5D3D">
        <w:rPr>
          <w:rFonts w:cstheme="minorHAnsi"/>
          <w:lang w:val="en-US"/>
        </w:rPr>
        <w:t xml:space="preserve">void </w:t>
      </w:r>
      <w:proofErr w:type="spellStart"/>
      <w:r w:rsidRPr="004D5D3D">
        <w:rPr>
          <w:rFonts w:cstheme="minorHAnsi"/>
          <w:lang w:val="en-US"/>
        </w:rPr>
        <w:t>chenilleArt</w:t>
      </w:r>
      <w:proofErr w:type="spellEnd"/>
      <w:r w:rsidRPr="004D5D3D">
        <w:rPr>
          <w:rFonts w:cstheme="minorHAnsi"/>
          <w:lang w:val="en-US"/>
        </w:rPr>
        <w:t>(long w, int n);</w:t>
      </w:r>
    </w:p>
    <w:p w14:paraId="53FC55B1" w14:textId="77777777" w:rsidR="00856C83" w:rsidRPr="004D5D3D" w:rsidRDefault="00856C83" w:rsidP="00856C83">
      <w:pPr>
        <w:rPr>
          <w:rFonts w:cstheme="minorHAnsi"/>
          <w:lang w:val="en-US"/>
        </w:rPr>
      </w:pPr>
      <w:r w:rsidRPr="004D5D3D">
        <w:rPr>
          <w:rFonts w:cstheme="minorHAnsi"/>
          <w:lang w:val="en-US"/>
        </w:rPr>
        <w:t xml:space="preserve">void </w:t>
      </w:r>
      <w:proofErr w:type="spellStart"/>
      <w:r w:rsidRPr="004D5D3D">
        <w:rPr>
          <w:rFonts w:cstheme="minorHAnsi"/>
          <w:lang w:val="en-US"/>
        </w:rPr>
        <w:t>one_on_Two</w:t>
      </w:r>
      <w:proofErr w:type="spellEnd"/>
      <w:r w:rsidRPr="004D5D3D">
        <w:rPr>
          <w:rFonts w:cstheme="minorHAnsi"/>
          <w:lang w:val="en-US"/>
        </w:rPr>
        <w:t xml:space="preserve">(long w, int j, int </w:t>
      </w:r>
      <w:proofErr w:type="spellStart"/>
      <w:r w:rsidRPr="004D5D3D">
        <w:rPr>
          <w:rFonts w:cstheme="minorHAnsi"/>
          <w:lang w:val="en-US"/>
        </w:rPr>
        <w:t>i</w:t>
      </w:r>
      <w:proofErr w:type="spellEnd"/>
      <w:r w:rsidRPr="004D5D3D">
        <w:rPr>
          <w:rFonts w:cstheme="minorHAnsi"/>
          <w:lang w:val="en-US"/>
        </w:rPr>
        <w:t>);</w:t>
      </w:r>
    </w:p>
    <w:p w14:paraId="327526ED" w14:textId="77777777" w:rsidR="00856C83" w:rsidRPr="004D5D3D" w:rsidRDefault="00856C83" w:rsidP="00856C83">
      <w:pPr>
        <w:rPr>
          <w:rFonts w:cstheme="minorHAnsi"/>
          <w:lang w:val="en-US"/>
        </w:rPr>
      </w:pPr>
      <w:r w:rsidRPr="004D5D3D">
        <w:rPr>
          <w:rFonts w:cstheme="minorHAnsi"/>
          <w:lang w:val="en-US"/>
        </w:rPr>
        <w:t xml:space="preserve">void </w:t>
      </w:r>
      <w:proofErr w:type="spellStart"/>
      <w:r w:rsidRPr="004D5D3D">
        <w:rPr>
          <w:rFonts w:cstheme="minorHAnsi"/>
          <w:lang w:val="en-US"/>
        </w:rPr>
        <w:t>one_on_three</w:t>
      </w:r>
      <w:proofErr w:type="spellEnd"/>
      <w:r w:rsidRPr="004D5D3D">
        <w:rPr>
          <w:rFonts w:cstheme="minorHAnsi"/>
          <w:lang w:val="en-US"/>
        </w:rPr>
        <w:t xml:space="preserve">(long w, int n, int </w:t>
      </w:r>
      <w:proofErr w:type="spellStart"/>
      <w:r w:rsidRPr="004D5D3D">
        <w:rPr>
          <w:rFonts w:cstheme="minorHAnsi"/>
          <w:lang w:val="en-US"/>
        </w:rPr>
        <w:t>i</w:t>
      </w:r>
      <w:proofErr w:type="spellEnd"/>
      <w:r w:rsidRPr="004D5D3D">
        <w:rPr>
          <w:rFonts w:cstheme="minorHAnsi"/>
          <w:lang w:val="en-US"/>
        </w:rPr>
        <w:t>);</w:t>
      </w:r>
    </w:p>
    <w:p w14:paraId="597785CA" w14:textId="77777777" w:rsidR="00045CCF" w:rsidRPr="004D5D3D" w:rsidRDefault="00856C83" w:rsidP="004009CB">
      <w:pPr>
        <w:rPr>
          <w:rFonts w:cstheme="minorHAnsi"/>
          <w:lang w:val="en-US"/>
        </w:rPr>
      </w:pPr>
      <w:r w:rsidRPr="004D5D3D">
        <w:rPr>
          <w:rFonts w:cstheme="minorHAnsi"/>
          <w:lang w:val="en-US"/>
        </w:rPr>
        <w:t xml:space="preserve">void </w:t>
      </w:r>
      <w:proofErr w:type="spellStart"/>
      <w:r w:rsidRPr="004D5D3D">
        <w:rPr>
          <w:rFonts w:cstheme="minorHAnsi"/>
          <w:lang w:val="en-US"/>
        </w:rPr>
        <w:t>whatever_yall_want</w:t>
      </w:r>
      <w:proofErr w:type="spellEnd"/>
      <w:r w:rsidRPr="004D5D3D">
        <w:rPr>
          <w:rFonts w:cstheme="minorHAnsi"/>
          <w:lang w:val="en-US"/>
        </w:rPr>
        <w:t xml:space="preserve">(long w, int l, int </w:t>
      </w:r>
      <w:proofErr w:type="spellStart"/>
      <w:r w:rsidRPr="004D5D3D">
        <w:rPr>
          <w:rFonts w:cstheme="minorHAnsi"/>
          <w:lang w:val="en-US"/>
        </w:rPr>
        <w:t>i</w:t>
      </w:r>
      <w:proofErr w:type="spellEnd"/>
      <w:r w:rsidRPr="004D5D3D">
        <w:rPr>
          <w:rFonts w:cstheme="minorHAnsi"/>
          <w:lang w:val="en-US"/>
        </w:rPr>
        <w:t>);</w:t>
      </w:r>
    </w:p>
    <w:p w14:paraId="7A08EAA8" w14:textId="77777777" w:rsidR="004009CB" w:rsidRPr="003F19D2" w:rsidRDefault="005B34DF" w:rsidP="00045CCF">
      <w:pPr>
        <w:jc w:val="both"/>
        <w:rPr>
          <w:rFonts w:cstheme="minorHAnsi"/>
        </w:rPr>
      </w:pPr>
      <w:r>
        <w:rPr>
          <w:rFonts w:cstheme="minorHAnsi"/>
        </w:rPr>
        <w:t xml:space="preserve">Dans le code </w:t>
      </w:r>
      <w:proofErr w:type="spellStart"/>
      <w:r>
        <w:rPr>
          <w:rFonts w:cstheme="minorHAnsi"/>
        </w:rPr>
        <w:t>heart.c</w:t>
      </w:r>
      <w:proofErr w:type="spellEnd"/>
      <w:r>
        <w:rPr>
          <w:rFonts w:cstheme="minorHAnsi"/>
        </w:rPr>
        <w:t xml:space="preserve"> o</w:t>
      </w:r>
      <w:r w:rsidR="004009CB" w:rsidRPr="003F19D2">
        <w:rPr>
          <w:rFonts w:cstheme="minorHAnsi"/>
        </w:rPr>
        <w:t xml:space="preserve">n a donc 5 modes d’allumages : </w:t>
      </w:r>
    </w:p>
    <w:p w14:paraId="5AC83816" w14:textId="77777777" w:rsidR="004009CB" w:rsidRPr="003F19D2" w:rsidRDefault="004009CB" w:rsidP="00045CCF">
      <w:pPr>
        <w:jc w:val="both"/>
        <w:rPr>
          <w:rFonts w:cstheme="minorHAnsi"/>
        </w:rPr>
      </w:pPr>
      <w:r w:rsidRPr="003F19D2">
        <w:rPr>
          <w:rFonts w:cstheme="minorHAnsi"/>
        </w:rPr>
        <w:tab/>
        <w:t xml:space="preserve">- Toutes les </w:t>
      </w:r>
      <w:proofErr w:type="spellStart"/>
      <w:r w:rsidRPr="003F19D2">
        <w:rPr>
          <w:rFonts w:cstheme="minorHAnsi"/>
        </w:rPr>
        <w:t>LEDs</w:t>
      </w:r>
      <w:proofErr w:type="spellEnd"/>
      <w:r w:rsidRPr="003F19D2">
        <w:rPr>
          <w:rFonts w:cstheme="minorHAnsi"/>
        </w:rPr>
        <w:t xml:space="preserve"> sont allumées à chaque battement perçu</w:t>
      </w:r>
      <w:r w:rsidR="008F2B3F">
        <w:rPr>
          <w:rFonts w:cstheme="minorHAnsi"/>
        </w:rPr>
        <w:t xml:space="preserve"> : </w:t>
      </w:r>
      <w:proofErr w:type="spellStart"/>
      <w:r w:rsidR="008F2B3F" w:rsidRPr="008F2B3F">
        <w:rPr>
          <w:rFonts w:cstheme="minorHAnsi"/>
          <w:b/>
        </w:rPr>
        <w:t>void</w:t>
      </w:r>
      <w:proofErr w:type="spellEnd"/>
      <w:r w:rsidR="008F2B3F" w:rsidRPr="008F2B3F">
        <w:rPr>
          <w:rFonts w:cstheme="minorHAnsi"/>
          <w:b/>
        </w:rPr>
        <w:t xml:space="preserve"> </w:t>
      </w:r>
      <w:proofErr w:type="spellStart"/>
      <w:r w:rsidR="008F2B3F" w:rsidRPr="008F2B3F">
        <w:rPr>
          <w:rFonts w:cstheme="minorHAnsi"/>
          <w:b/>
        </w:rPr>
        <w:t>allLeds</w:t>
      </w:r>
      <w:proofErr w:type="spellEnd"/>
      <w:r w:rsidR="008F2B3F" w:rsidRPr="008F2B3F">
        <w:rPr>
          <w:rFonts w:cstheme="minorHAnsi"/>
          <w:b/>
        </w:rPr>
        <w:t xml:space="preserve">(long w, </w:t>
      </w:r>
      <w:proofErr w:type="spellStart"/>
      <w:r w:rsidR="008F2B3F" w:rsidRPr="008F2B3F">
        <w:rPr>
          <w:rFonts w:cstheme="minorHAnsi"/>
          <w:b/>
        </w:rPr>
        <w:t>int</w:t>
      </w:r>
      <w:proofErr w:type="spellEnd"/>
      <w:r w:rsidR="008F2B3F" w:rsidRPr="008F2B3F">
        <w:rPr>
          <w:rFonts w:cstheme="minorHAnsi"/>
          <w:b/>
        </w:rPr>
        <w:t xml:space="preserve"> n, </w:t>
      </w:r>
      <w:proofErr w:type="spellStart"/>
      <w:r w:rsidR="008F2B3F" w:rsidRPr="008F2B3F">
        <w:rPr>
          <w:rFonts w:cstheme="minorHAnsi"/>
          <w:b/>
        </w:rPr>
        <w:t>int</w:t>
      </w:r>
      <w:proofErr w:type="spellEnd"/>
      <w:r w:rsidR="008F2B3F" w:rsidRPr="008F2B3F">
        <w:rPr>
          <w:rFonts w:cstheme="minorHAnsi"/>
          <w:b/>
        </w:rPr>
        <w:t xml:space="preserve"> i)</w:t>
      </w:r>
    </w:p>
    <w:p w14:paraId="35ADA09C" w14:textId="77777777" w:rsidR="004009CB" w:rsidRPr="008F2B3F" w:rsidRDefault="004009CB" w:rsidP="00045CCF">
      <w:pPr>
        <w:jc w:val="both"/>
        <w:rPr>
          <w:rFonts w:cstheme="minorHAnsi"/>
          <w:b/>
        </w:rPr>
      </w:pPr>
      <w:r w:rsidRPr="003F19D2">
        <w:rPr>
          <w:rFonts w:cstheme="minorHAnsi"/>
        </w:rPr>
        <w:tab/>
        <w:t xml:space="preserve">- Les </w:t>
      </w:r>
      <w:proofErr w:type="spellStart"/>
      <w:r w:rsidRPr="003F19D2">
        <w:rPr>
          <w:rFonts w:cstheme="minorHAnsi"/>
        </w:rPr>
        <w:t>LEDs</w:t>
      </w:r>
      <w:proofErr w:type="spellEnd"/>
      <w:r w:rsidRPr="003F19D2">
        <w:rPr>
          <w:rFonts w:cstheme="minorHAnsi"/>
        </w:rPr>
        <w:t xml:space="preserve"> sont allumées les unes après les autres en mode « chenille »</w:t>
      </w:r>
      <w:r w:rsidR="008F2B3F">
        <w:rPr>
          <w:rFonts w:cstheme="minorHAnsi"/>
        </w:rPr>
        <w:t xml:space="preserve"> : </w:t>
      </w:r>
      <w:proofErr w:type="spellStart"/>
      <w:r w:rsidR="008F2B3F" w:rsidRPr="008F2B3F">
        <w:rPr>
          <w:rFonts w:cstheme="minorHAnsi"/>
          <w:b/>
        </w:rPr>
        <w:t>void</w:t>
      </w:r>
      <w:proofErr w:type="spellEnd"/>
      <w:r w:rsidR="008F2B3F" w:rsidRPr="008F2B3F">
        <w:rPr>
          <w:rFonts w:cstheme="minorHAnsi"/>
          <w:b/>
        </w:rPr>
        <w:t xml:space="preserve"> </w:t>
      </w:r>
      <w:proofErr w:type="spellStart"/>
      <w:r w:rsidR="008F2B3F" w:rsidRPr="008F2B3F">
        <w:rPr>
          <w:rFonts w:cstheme="minorHAnsi"/>
          <w:b/>
        </w:rPr>
        <w:t>chenilleArt</w:t>
      </w:r>
      <w:proofErr w:type="spellEnd"/>
      <w:r w:rsidR="008F2B3F" w:rsidRPr="008F2B3F">
        <w:rPr>
          <w:rFonts w:cstheme="minorHAnsi"/>
          <w:b/>
        </w:rPr>
        <w:t xml:space="preserve">(long w, </w:t>
      </w:r>
      <w:proofErr w:type="spellStart"/>
      <w:r w:rsidR="008F2B3F" w:rsidRPr="008F2B3F">
        <w:rPr>
          <w:rFonts w:cstheme="minorHAnsi"/>
          <w:b/>
        </w:rPr>
        <w:t>int</w:t>
      </w:r>
      <w:proofErr w:type="spellEnd"/>
      <w:r w:rsidR="008F2B3F" w:rsidRPr="008F2B3F">
        <w:rPr>
          <w:rFonts w:cstheme="minorHAnsi"/>
          <w:b/>
        </w:rPr>
        <w:t xml:space="preserve"> n, </w:t>
      </w:r>
      <w:proofErr w:type="spellStart"/>
      <w:r w:rsidR="008F2B3F" w:rsidRPr="008F2B3F">
        <w:rPr>
          <w:rFonts w:cstheme="minorHAnsi"/>
          <w:b/>
        </w:rPr>
        <w:t>int</w:t>
      </w:r>
      <w:proofErr w:type="spellEnd"/>
      <w:r w:rsidR="008F2B3F" w:rsidRPr="008F2B3F">
        <w:rPr>
          <w:rFonts w:cstheme="minorHAnsi"/>
          <w:b/>
        </w:rPr>
        <w:t xml:space="preserve"> i)</w:t>
      </w:r>
    </w:p>
    <w:p w14:paraId="336D022C" w14:textId="77777777" w:rsidR="004009CB" w:rsidRPr="003F19D2" w:rsidRDefault="004009CB" w:rsidP="00045CCF">
      <w:pPr>
        <w:jc w:val="both"/>
        <w:rPr>
          <w:rFonts w:cstheme="minorHAnsi"/>
        </w:rPr>
      </w:pPr>
      <w:r w:rsidRPr="003F19D2">
        <w:rPr>
          <w:rFonts w:cstheme="minorHAnsi"/>
        </w:rPr>
        <w:tab/>
        <w:t xml:space="preserve">- </w:t>
      </w:r>
      <w:r w:rsidR="003F19D2" w:rsidRPr="003F19D2">
        <w:rPr>
          <w:rFonts w:cstheme="minorHAnsi"/>
        </w:rPr>
        <w:t>Une LED sur deux est allumée</w:t>
      </w:r>
      <w:r w:rsidR="008F2B3F">
        <w:rPr>
          <w:rFonts w:cstheme="minorHAnsi"/>
        </w:rPr>
        <w:t xml:space="preserve"> : </w:t>
      </w:r>
      <w:proofErr w:type="spellStart"/>
      <w:r w:rsidR="008F2B3F" w:rsidRPr="008F2B3F">
        <w:rPr>
          <w:rFonts w:cstheme="minorHAnsi"/>
          <w:b/>
        </w:rPr>
        <w:t>void</w:t>
      </w:r>
      <w:proofErr w:type="spellEnd"/>
      <w:r w:rsidR="008F2B3F" w:rsidRPr="008F2B3F">
        <w:rPr>
          <w:rFonts w:cstheme="minorHAnsi"/>
          <w:b/>
        </w:rPr>
        <w:t xml:space="preserve"> </w:t>
      </w:r>
      <w:proofErr w:type="spellStart"/>
      <w:r w:rsidR="008F2B3F" w:rsidRPr="008F2B3F">
        <w:rPr>
          <w:rFonts w:cstheme="minorHAnsi"/>
          <w:b/>
        </w:rPr>
        <w:t>one_on_Two</w:t>
      </w:r>
      <w:proofErr w:type="spellEnd"/>
      <w:r w:rsidR="008F2B3F" w:rsidRPr="008F2B3F">
        <w:rPr>
          <w:rFonts w:cstheme="minorHAnsi"/>
          <w:b/>
        </w:rPr>
        <w:t xml:space="preserve">(long w, </w:t>
      </w:r>
      <w:proofErr w:type="spellStart"/>
      <w:r w:rsidR="008F2B3F" w:rsidRPr="008F2B3F">
        <w:rPr>
          <w:rFonts w:cstheme="minorHAnsi"/>
          <w:b/>
        </w:rPr>
        <w:t>int</w:t>
      </w:r>
      <w:proofErr w:type="spellEnd"/>
      <w:r w:rsidR="008F2B3F" w:rsidRPr="008F2B3F">
        <w:rPr>
          <w:rFonts w:cstheme="minorHAnsi"/>
          <w:b/>
        </w:rPr>
        <w:t xml:space="preserve"> j, </w:t>
      </w:r>
      <w:proofErr w:type="spellStart"/>
      <w:r w:rsidR="008F2B3F" w:rsidRPr="008F2B3F">
        <w:rPr>
          <w:rFonts w:cstheme="minorHAnsi"/>
          <w:b/>
        </w:rPr>
        <w:t>int</w:t>
      </w:r>
      <w:proofErr w:type="spellEnd"/>
      <w:r w:rsidR="008F2B3F" w:rsidRPr="008F2B3F">
        <w:rPr>
          <w:rFonts w:cstheme="minorHAnsi"/>
          <w:b/>
        </w:rPr>
        <w:t xml:space="preserve"> i)</w:t>
      </w:r>
    </w:p>
    <w:p w14:paraId="3641849D" w14:textId="77777777" w:rsidR="003F19D2" w:rsidRPr="003F19D2" w:rsidRDefault="003F19D2" w:rsidP="00045CCF">
      <w:pPr>
        <w:jc w:val="both"/>
        <w:rPr>
          <w:rFonts w:cstheme="minorHAnsi"/>
        </w:rPr>
      </w:pPr>
      <w:r w:rsidRPr="003F19D2">
        <w:rPr>
          <w:rFonts w:cstheme="minorHAnsi"/>
        </w:rPr>
        <w:tab/>
        <w:t>- Une LED sur trois est allumée</w:t>
      </w:r>
      <w:r w:rsidR="008F2B3F">
        <w:rPr>
          <w:rFonts w:cstheme="minorHAnsi"/>
        </w:rPr>
        <w:t xml:space="preserve"> : </w:t>
      </w:r>
      <w:proofErr w:type="spellStart"/>
      <w:r w:rsidR="008F2B3F" w:rsidRPr="008F2B3F">
        <w:rPr>
          <w:rFonts w:cstheme="minorHAnsi"/>
          <w:b/>
        </w:rPr>
        <w:t>void</w:t>
      </w:r>
      <w:proofErr w:type="spellEnd"/>
      <w:r w:rsidR="008F2B3F" w:rsidRPr="008F2B3F">
        <w:rPr>
          <w:rFonts w:cstheme="minorHAnsi"/>
          <w:b/>
        </w:rPr>
        <w:t xml:space="preserve"> </w:t>
      </w:r>
      <w:proofErr w:type="spellStart"/>
      <w:r w:rsidR="008F2B3F" w:rsidRPr="008F2B3F">
        <w:rPr>
          <w:rFonts w:cstheme="minorHAnsi"/>
          <w:b/>
        </w:rPr>
        <w:t>one_on_three</w:t>
      </w:r>
      <w:proofErr w:type="spellEnd"/>
      <w:r w:rsidR="008F2B3F" w:rsidRPr="008F2B3F">
        <w:rPr>
          <w:rFonts w:cstheme="minorHAnsi"/>
          <w:b/>
        </w:rPr>
        <w:t xml:space="preserve">(long w, </w:t>
      </w:r>
      <w:proofErr w:type="spellStart"/>
      <w:r w:rsidR="008F2B3F" w:rsidRPr="008F2B3F">
        <w:rPr>
          <w:rFonts w:cstheme="minorHAnsi"/>
          <w:b/>
        </w:rPr>
        <w:t>int</w:t>
      </w:r>
      <w:proofErr w:type="spellEnd"/>
      <w:r w:rsidR="008F2B3F" w:rsidRPr="008F2B3F">
        <w:rPr>
          <w:rFonts w:cstheme="minorHAnsi"/>
          <w:b/>
        </w:rPr>
        <w:t xml:space="preserve"> n, </w:t>
      </w:r>
      <w:proofErr w:type="spellStart"/>
      <w:r w:rsidR="008F2B3F" w:rsidRPr="008F2B3F">
        <w:rPr>
          <w:rFonts w:cstheme="minorHAnsi"/>
          <w:b/>
        </w:rPr>
        <w:t>int</w:t>
      </w:r>
      <w:proofErr w:type="spellEnd"/>
      <w:r w:rsidR="008F2B3F" w:rsidRPr="008F2B3F">
        <w:rPr>
          <w:rFonts w:cstheme="minorHAnsi"/>
          <w:b/>
        </w:rPr>
        <w:t xml:space="preserve"> i)</w:t>
      </w:r>
    </w:p>
    <w:p w14:paraId="0C98161E" w14:textId="77777777" w:rsidR="003F19D2" w:rsidRPr="004D5D3D" w:rsidRDefault="003F19D2" w:rsidP="00045CCF">
      <w:pPr>
        <w:jc w:val="both"/>
        <w:rPr>
          <w:rFonts w:cstheme="minorHAnsi"/>
          <w:lang w:val="en-US"/>
        </w:rPr>
      </w:pPr>
      <w:r w:rsidRPr="003F19D2">
        <w:rPr>
          <w:rFonts w:cstheme="minorHAnsi"/>
        </w:rPr>
        <w:tab/>
      </w:r>
      <w:r w:rsidRPr="004D5D3D">
        <w:rPr>
          <w:rFonts w:cstheme="minorHAnsi"/>
          <w:lang w:val="en-US"/>
        </w:rPr>
        <w:t xml:space="preserve">- La LED </w:t>
      </w:r>
      <w:proofErr w:type="spellStart"/>
      <w:r w:rsidRPr="004D5D3D">
        <w:rPr>
          <w:rFonts w:cstheme="minorHAnsi"/>
          <w:lang w:val="en-US"/>
        </w:rPr>
        <w:t>choisie</w:t>
      </w:r>
      <w:proofErr w:type="spellEnd"/>
      <w:r w:rsidRPr="004D5D3D">
        <w:rPr>
          <w:rFonts w:cstheme="minorHAnsi"/>
          <w:lang w:val="en-US"/>
        </w:rPr>
        <w:t xml:space="preserve"> </w:t>
      </w:r>
      <w:proofErr w:type="spellStart"/>
      <w:r w:rsidRPr="004D5D3D">
        <w:rPr>
          <w:rFonts w:cstheme="minorHAnsi"/>
          <w:lang w:val="en-US"/>
        </w:rPr>
        <w:t>est</w:t>
      </w:r>
      <w:proofErr w:type="spellEnd"/>
      <w:r w:rsidRPr="004D5D3D">
        <w:rPr>
          <w:rFonts w:cstheme="minorHAnsi"/>
          <w:lang w:val="en-US"/>
        </w:rPr>
        <w:t xml:space="preserve"> </w:t>
      </w:r>
      <w:proofErr w:type="spellStart"/>
      <w:r w:rsidRPr="004D5D3D">
        <w:rPr>
          <w:rFonts w:cstheme="minorHAnsi"/>
          <w:lang w:val="en-US"/>
        </w:rPr>
        <w:t>allumée</w:t>
      </w:r>
      <w:proofErr w:type="spellEnd"/>
      <w:r w:rsidR="008F2B3F" w:rsidRPr="004D5D3D">
        <w:rPr>
          <w:rFonts w:cstheme="minorHAnsi"/>
          <w:lang w:val="en-US"/>
        </w:rPr>
        <w:t xml:space="preserve"> : </w:t>
      </w:r>
      <w:r w:rsidR="008F2B3F" w:rsidRPr="004D5D3D">
        <w:rPr>
          <w:rFonts w:cstheme="minorHAnsi"/>
          <w:b/>
          <w:lang w:val="en-US"/>
        </w:rPr>
        <w:t xml:space="preserve">void </w:t>
      </w:r>
      <w:proofErr w:type="spellStart"/>
      <w:r w:rsidR="008F2B3F" w:rsidRPr="004D5D3D">
        <w:rPr>
          <w:rFonts w:cstheme="minorHAnsi"/>
          <w:b/>
          <w:lang w:val="en-US"/>
        </w:rPr>
        <w:t>whatever_yall_want</w:t>
      </w:r>
      <w:proofErr w:type="spellEnd"/>
      <w:r w:rsidR="008F2B3F" w:rsidRPr="004D5D3D">
        <w:rPr>
          <w:rFonts w:cstheme="minorHAnsi"/>
          <w:b/>
          <w:lang w:val="en-US"/>
        </w:rPr>
        <w:t xml:space="preserve">(long w, int l, int </w:t>
      </w:r>
      <w:proofErr w:type="spellStart"/>
      <w:r w:rsidR="008F2B3F" w:rsidRPr="004D5D3D">
        <w:rPr>
          <w:rFonts w:cstheme="minorHAnsi"/>
          <w:b/>
          <w:lang w:val="en-US"/>
        </w:rPr>
        <w:t>i</w:t>
      </w:r>
      <w:proofErr w:type="spellEnd"/>
      <w:r w:rsidR="008F2B3F" w:rsidRPr="004D5D3D">
        <w:rPr>
          <w:rFonts w:cstheme="minorHAnsi"/>
          <w:b/>
          <w:lang w:val="en-US"/>
        </w:rPr>
        <w:t>)</w:t>
      </w:r>
    </w:p>
    <w:p w14:paraId="2E54FE18" w14:textId="77777777" w:rsidR="00711C31" w:rsidRDefault="003F19D2" w:rsidP="00045CCF">
      <w:pPr>
        <w:jc w:val="both"/>
        <w:rPr>
          <w:rFonts w:cstheme="minorHAnsi"/>
        </w:rPr>
      </w:pPr>
      <w:r>
        <w:rPr>
          <w:rFonts w:cstheme="minorHAnsi"/>
        </w:rPr>
        <w:t xml:space="preserve">Cette programmation est du code Arduino, après avoir choisi le mode voulu dans le menu (programmation C) on renvoi le mode dans l’Arduino avec le header </w:t>
      </w:r>
      <w:proofErr w:type="spellStart"/>
      <w:r>
        <w:rPr>
          <w:rFonts w:cstheme="minorHAnsi"/>
        </w:rPr>
        <w:t>param.h</w:t>
      </w:r>
      <w:proofErr w:type="spellEnd"/>
      <w:r>
        <w:rPr>
          <w:rFonts w:cstheme="minorHAnsi"/>
        </w:rPr>
        <w:t>.</w:t>
      </w:r>
    </w:p>
    <w:p w14:paraId="2F839F67" w14:textId="77777777" w:rsidR="00711C31" w:rsidRDefault="003F19D2" w:rsidP="00045CCF">
      <w:pPr>
        <w:jc w:val="both"/>
        <w:rPr>
          <w:rFonts w:cstheme="minorHAnsi"/>
        </w:rPr>
      </w:pPr>
      <w:r>
        <w:rPr>
          <w:rFonts w:cstheme="minorHAnsi"/>
        </w:rPr>
        <w:t xml:space="preserve">Le header </w:t>
      </w:r>
      <w:proofErr w:type="spellStart"/>
      <w:r>
        <w:rPr>
          <w:rFonts w:cstheme="minorHAnsi"/>
        </w:rPr>
        <w:t>param.h</w:t>
      </w:r>
      <w:proofErr w:type="spellEnd"/>
      <w:r>
        <w:rPr>
          <w:rFonts w:cstheme="minorHAnsi"/>
        </w:rPr>
        <w:t xml:space="preserve"> vient du mode choisi dans </w:t>
      </w:r>
      <w:proofErr w:type="spellStart"/>
      <w:r>
        <w:rPr>
          <w:rFonts w:cstheme="minorHAnsi"/>
        </w:rPr>
        <w:t>menu.c</w:t>
      </w:r>
      <w:proofErr w:type="spellEnd"/>
      <w:r w:rsidR="00E32206">
        <w:rPr>
          <w:rFonts w:cstheme="minorHAnsi"/>
        </w:rPr>
        <w:t xml:space="preserve"> : </w:t>
      </w:r>
    </w:p>
    <w:p w14:paraId="185D59E2" w14:textId="77777777" w:rsidR="00045CCF" w:rsidRPr="005B34DF" w:rsidRDefault="005B34DF" w:rsidP="00E32206">
      <w:pPr>
        <w:rPr>
          <w:rFonts w:cstheme="minorHAnsi"/>
          <w:b/>
        </w:rPr>
      </w:pPr>
      <w:proofErr w:type="spellStart"/>
      <w:r w:rsidRPr="00045CCF">
        <w:rPr>
          <w:rFonts w:cstheme="minorHAnsi"/>
          <w:b/>
        </w:rPr>
        <w:t>Menu.h</w:t>
      </w:r>
      <w:proofErr w:type="spellEnd"/>
      <w:r w:rsidRPr="005B34DF">
        <w:rPr>
          <w:rFonts w:cstheme="minorHAnsi"/>
        </w:rPr>
        <w:t> </w:t>
      </w:r>
      <w:r>
        <w:rPr>
          <w:rFonts w:cstheme="minorHAnsi"/>
        </w:rPr>
        <w:t>définit le prototype de la</w:t>
      </w:r>
      <w:r w:rsidRPr="005B34DF">
        <w:rPr>
          <w:rFonts w:cstheme="minorHAnsi"/>
        </w:rPr>
        <w:t xml:space="preserve"> fonction </w:t>
      </w:r>
      <w:proofErr w:type="spellStart"/>
      <w:r w:rsidR="00E32206" w:rsidRPr="005B34DF">
        <w:rPr>
          <w:rFonts w:cstheme="minorHAnsi"/>
        </w:rPr>
        <w:t>int</w:t>
      </w:r>
      <w:proofErr w:type="spellEnd"/>
      <w:r w:rsidR="00E32206" w:rsidRPr="005B34DF">
        <w:rPr>
          <w:rFonts w:cstheme="minorHAnsi"/>
        </w:rPr>
        <w:t xml:space="preserve"> </w:t>
      </w:r>
      <w:proofErr w:type="spellStart"/>
      <w:r w:rsidR="00E32206" w:rsidRPr="005B34DF">
        <w:rPr>
          <w:rFonts w:cstheme="minorHAnsi"/>
        </w:rPr>
        <w:t>choixMode</w:t>
      </w:r>
      <w:proofErr w:type="spellEnd"/>
      <w:r w:rsidR="00E32206" w:rsidRPr="005B34DF">
        <w:rPr>
          <w:rFonts w:cstheme="minorHAnsi"/>
        </w:rPr>
        <w:t>(</w:t>
      </w:r>
      <w:proofErr w:type="spellStart"/>
      <w:r w:rsidR="00E32206" w:rsidRPr="005B34DF">
        <w:rPr>
          <w:rFonts w:cstheme="minorHAnsi"/>
        </w:rPr>
        <w:t>int</w:t>
      </w:r>
      <w:proofErr w:type="spellEnd"/>
      <w:r w:rsidR="00E32206" w:rsidRPr="005B34DF">
        <w:rPr>
          <w:rFonts w:cstheme="minorHAnsi"/>
        </w:rPr>
        <w:t xml:space="preserve"> a);</w:t>
      </w:r>
      <w:r>
        <w:rPr>
          <w:rFonts w:cstheme="minorHAnsi"/>
          <w:b/>
        </w:rPr>
        <w:t xml:space="preserve"> </w:t>
      </w:r>
      <w:r w:rsidRPr="005B34DF">
        <w:rPr>
          <w:rFonts w:cstheme="minorHAnsi"/>
        </w:rPr>
        <w:t xml:space="preserve">et </w:t>
      </w:r>
      <w:proofErr w:type="spellStart"/>
      <w:r>
        <w:rPr>
          <w:rFonts w:cstheme="minorHAnsi"/>
        </w:rPr>
        <w:t>menu.c</w:t>
      </w:r>
      <w:proofErr w:type="spellEnd"/>
      <w:r>
        <w:rPr>
          <w:rFonts w:cstheme="minorHAnsi"/>
        </w:rPr>
        <w:t xml:space="preserve"> appelle cette dernière.</w:t>
      </w:r>
    </w:p>
    <w:p w14:paraId="34CE0A41" w14:textId="77777777" w:rsidR="00045CCF" w:rsidRPr="00E32206" w:rsidRDefault="00045CCF" w:rsidP="00E32206">
      <w:pPr>
        <w:rPr>
          <w:rFonts w:cstheme="minorHAnsi"/>
          <w:sz w:val="18"/>
          <w:szCs w:val="18"/>
        </w:rPr>
      </w:pPr>
    </w:p>
    <w:p w14:paraId="5B70590E" w14:textId="77777777" w:rsidR="00E32206" w:rsidRDefault="37A42AF8" w:rsidP="37A42AF8">
      <w:pPr>
        <w:jc w:val="both"/>
        <w:rPr>
          <w:sz w:val="18"/>
          <w:szCs w:val="18"/>
        </w:rPr>
      </w:pPr>
      <w:proofErr w:type="spellStart"/>
      <w:r w:rsidRPr="37A42AF8">
        <w:rPr>
          <w:b/>
          <w:bCs/>
        </w:rPr>
        <w:t>Param.h</w:t>
      </w:r>
      <w:proofErr w:type="spellEnd"/>
      <w:r w:rsidRPr="37A42AF8">
        <w:rPr>
          <w:b/>
          <w:bCs/>
        </w:rPr>
        <w:t> </w:t>
      </w:r>
      <w:r w:rsidRPr="37A42AF8">
        <w:t>permet d’envoyer le mode choisi en programme C dans la carte Arduino.</w:t>
      </w:r>
    </w:p>
    <w:p w14:paraId="7AE58401" w14:textId="116CC927" w:rsidR="00045CCF" w:rsidRPr="00AF11BD" w:rsidRDefault="37A42AF8" w:rsidP="37A42AF8">
      <w:pPr>
        <w:jc w:val="both"/>
      </w:pPr>
      <w:r w:rsidRPr="37A42AF8">
        <w:t xml:space="preserve">Dans le </w:t>
      </w:r>
      <w:proofErr w:type="spellStart"/>
      <w:r w:rsidRPr="37A42AF8">
        <w:rPr>
          <w:b/>
          <w:bCs/>
        </w:rPr>
        <w:t>generatecode.c</w:t>
      </w:r>
      <w:proofErr w:type="spellEnd"/>
      <w:r w:rsidRPr="37A42AF8">
        <w:t xml:space="preserve">, nous avons tout d'abord créer une fonction qui ouvre le fichier puis une fonction qui écrit dedans avec la fonction </w:t>
      </w:r>
      <w:proofErr w:type="spellStart"/>
      <w:r w:rsidRPr="37A42AF8">
        <w:t>void</w:t>
      </w:r>
      <w:proofErr w:type="spellEnd"/>
      <w:r w:rsidRPr="37A42AF8">
        <w:t xml:space="preserve"> setup (FILE* file, </w:t>
      </w:r>
      <w:proofErr w:type="spellStart"/>
      <w:r w:rsidRPr="37A42AF8">
        <w:t>int</w:t>
      </w:r>
      <w:proofErr w:type="spellEnd"/>
      <w:r w:rsidRPr="37A42AF8">
        <w:t xml:space="preserve"> </w:t>
      </w:r>
      <w:proofErr w:type="spellStart"/>
      <w:r w:rsidRPr="37A42AF8">
        <w:t>mode_data</w:t>
      </w:r>
      <w:proofErr w:type="spellEnd"/>
      <w:r w:rsidRPr="37A42AF8">
        <w:t xml:space="preserve">) et </w:t>
      </w:r>
      <w:proofErr w:type="spellStart"/>
      <w:r w:rsidRPr="37A42AF8">
        <w:t>void</w:t>
      </w:r>
      <w:proofErr w:type="spellEnd"/>
      <w:r w:rsidRPr="37A42AF8">
        <w:t xml:space="preserve"> </w:t>
      </w:r>
      <w:proofErr w:type="spellStart"/>
      <w:r w:rsidRPr="37A42AF8">
        <w:t>write</w:t>
      </w:r>
      <w:proofErr w:type="spellEnd"/>
      <w:r w:rsidRPr="37A42AF8">
        <w:t xml:space="preserve"> (FILE* a, </w:t>
      </w:r>
      <w:proofErr w:type="spellStart"/>
      <w:r w:rsidRPr="37A42AF8">
        <w:t>int</w:t>
      </w:r>
      <w:proofErr w:type="spellEnd"/>
      <w:r w:rsidRPr="37A42AF8">
        <w:t xml:space="preserve"> </w:t>
      </w:r>
      <w:proofErr w:type="spellStart"/>
      <w:r w:rsidRPr="37A42AF8">
        <w:t>mode_data</w:t>
      </w:r>
      <w:proofErr w:type="spellEnd"/>
      <w:r w:rsidRPr="37A42AF8">
        <w:t>)</w:t>
      </w:r>
    </w:p>
    <w:p w14:paraId="3971654A" w14:textId="07261D1C" w:rsidR="00045CCF" w:rsidRDefault="00045CCF" w:rsidP="37A42AF8">
      <w:pPr>
        <w:rPr>
          <w:sz w:val="18"/>
          <w:szCs w:val="18"/>
        </w:rPr>
      </w:pPr>
    </w:p>
    <w:p w14:paraId="2C00E5F6" w14:textId="77777777" w:rsidR="00BF615F" w:rsidRPr="00BF615F" w:rsidRDefault="00BF615F" w:rsidP="00E32206">
      <w:pPr>
        <w:rPr>
          <w:rFonts w:cstheme="minorHAnsi"/>
        </w:rPr>
      </w:pPr>
      <w:r w:rsidRPr="00BF615F">
        <w:rPr>
          <w:rFonts w:cstheme="minorHAnsi"/>
        </w:rPr>
        <w:t xml:space="preserve">Montage du cœur de </w:t>
      </w:r>
      <w:proofErr w:type="spellStart"/>
      <w:r w:rsidRPr="00BF615F">
        <w:rPr>
          <w:rFonts w:cstheme="minorHAnsi"/>
        </w:rPr>
        <w:t>LEDs</w:t>
      </w:r>
      <w:proofErr w:type="spellEnd"/>
    </w:p>
    <w:p w14:paraId="1F72F646" w14:textId="77777777" w:rsidR="00BF615F" w:rsidRPr="00BF615F" w:rsidRDefault="00BF615F" w:rsidP="00BF615F">
      <w:pPr>
        <w:rPr>
          <w:rFonts w:cstheme="minorHAnsi"/>
          <w:sz w:val="18"/>
          <w:szCs w:val="18"/>
        </w:rPr>
      </w:pPr>
      <w:r>
        <w:rPr>
          <w:rFonts w:cstheme="minorHAnsi"/>
          <w:noProof/>
          <w:sz w:val="18"/>
          <w:szCs w:val="18"/>
          <w14:ligatures w14:val="none"/>
        </w:rPr>
        <w:drawing>
          <wp:inline distT="0" distB="0" distL="0" distR="0" wp14:anchorId="58243F24" wp14:editId="07777777">
            <wp:extent cx="2216258" cy="295508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6493192_289484108352430_3640247622473613312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8412" cy="2957958"/>
                    </a:xfrm>
                    <a:prstGeom prst="rect">
                      <a:avLst/>
                    </a:prstGeom>
                  </pic:spPr>
                </pic:pic>
              </a:graphicData>
            </a:graphic>
          </wp:inline>
        </w:drawing>
      </w:r>
    </w:p>
    <w:p w14:paraId="3C65C7C8" w14:textId="77777777" w:rsidR="00D33765" w:rsidRDefault="00C814A3" w:rsidP="00D33765">
      <w:pPr>
        <w:pStyle w:val="Heading3"/>
      </w:pPr>
      <w:r>
        <w:t>Module 3</w:t>
      </w:r>
    </w:p>
    <w:p w14:paraId="45083B2A" w14:textId="77777777" w:rsidR="009B430B" w:rsidRDefault="009B430B" w:rsidP="00045CCF">
      <w:pPr>
        <w:pStyle w:val="ListParagraph"/>
        <w:spacing w:before="100" w:after="200" w:line="276" w:lineRule="auto"/>
        <w:ind w:left="180"/>
        <w:jc w:val="both"/>
      </w:pPr>
      <w:r>
        <w:t>L’Arduino enverra ensuite dans un fichier .csv le temps à laquelle les mesures sont prises ainsi que le pouls par le port Série de l’Arduino</w:t>
      </w:r>
    </w:p>
    <w:p w14:paraId="3DA15E77" w14:textId="77777777" w:rsidR="009B430B" w:rsidRDefault="009B430B" w:rsidP="00045CCF">
      <w:pPr>
        <w:pStyle w:val="ListParagraph"/>
        <w:spacing w:before="100" w:after="200" w:line="276" w:lineRule="auto"/>
        <w:ind w:left="180"/>
        <w:jc w:val="both"/>
      </w:pPr>
      <w:r>
        <w:t xml:space="preserve">Un code en C sur un ordinateur qui réceptionnera le fichier en .csv s’occupera d’afficher les résultats. </w:t>
      </w:r>
    </w:p>
    <w:p w14:paraId="41C07D71" w14:textId="77777777" w:rsidR="008A7D13" w:rsidRDefault="008A7D13" w:rsidP="00045CCF">
      <w:pPr>
        <w:ind w:firstLine="180"/>
        <w:jc w:val="both"/>
      </w:pPr>
      <w:r>
        <w:t xml:space="preserve">Pour le module 3, nous avons dû tout d'abord installer l'IDE </w:t>
      </w:r>
      <w:proofErr w:type="spellStart"/>
      <w:r>
        <w:t>processing</w:t>
      </w:r>
      <w:proofErr w:type="spellEnd"/>
      <w:r>
        <w:t xml:space="preserve"> pour utiliser le langage </w:t>
      </w:r>
      <w:proofErr w:type="spellStart"/>
      <w:r>
        <w:t>processing</w:t>
      </w:r>
      <w:proofErr w:type="spellEnd"/>
      <w:r>
        <w:t xml:space="preserve">. Nous avons donc recopié le code fournis par le document et l'avons </w:t>
      </w:r>
      <w:proofErr w:type="spellStart"/>
      <w:r>
        <w:t>modifé</w:t>
      </w:r>
      <w:proofErr w:type="spellEnd"/>
      <w:r>
        <w:t xml:space="preserve"> préalablement.</w:t>
      </w:r>
    </w:p>
    <w:p w14:paraId="6C9C68A2" w14:textId="77777777" w:rsidR="008A7D13" w:rsidRDefault="008A7D13" w:rsidP="00045CCF">
      <w:pPr>
        <w:ind w:firstLine="180"/>
        <w:jc w:val="both"/>
      </w:pPr>
      <w:r>
        <w:t xml:space="preserve">En outre, nous avons modifié cette ligne : </w:t>
      </w:r>
      <w:r w:rsidRPr="00045CCF">
        <w:rPr>
          <w:b/>
        </w:rPr>
        <w:t xml:space="preserve">String </w:t>
      </w:r>
      <w:proofErr w:type="spellStart"/>
      <w:r w:rsidRPr="00045CCF">
        <w:rPr>
          <w:b/>
        </w:rPr>
        <w:t>SenVal</w:t>
      </w:r>
      <w:proofErr w:type="spellEnd"/>
      <w:r w:rsidRPr="00045CCF">
        <w:rPr>
          <w:b/>
        </w:rPr>
        <w:t xml:space="preserve"> = </w:t>
      </w:r>
      <w:proofErr w:type="spellStart"/>
      <w:r w:rsidRPr="00045CCF">
        <w:rPr>
          <w:b/>
        </w:rPr>
        <w:t>udSerial.readString</w:t>
      </w:r>
      <w:proofErr w:type="spellEnd"/>
      <w:r w:rsidRPr="00045CCF">
        <w:rPr>
          <w:b/>
        </w:rPr>
        <w:t xml:space="preserve">(); en String </w:t>
      </w:r>
      <w:proofErr w:type="spellStart"/>
      <w:r w:rsidRPr="00045CCF">
        <w:rPr>
          <w:b/>
        </w:rPr>
        <w:t>SenVal</w:t>
      </w:r>
      <w:proofErr w:type="spellEnd"/>
      <w:r w:rsidRPr="00045CCF">
        <w:rPr>
          <w:b/>
        </w:rPr>
        <w:t xml:space="preserve"> = </w:t>
      </w:r>
      <w:proofErr w:type="spellStart"/>
      <w:r w:rsidRPr="00045CCF">
        <w:rPr>
          <w:b/>
        </w:rPr>
        <w:t>udSerial.readStringUntil</w:t>
      </w:r>
      <w:proofErr w:type="spellEnd"/>
      <w:r w:rsidRPr="00045CCF">
        <w:rPr>
          <w:b/>
        </w:rPr>
        <w:t>(';');</w:t>
      </w:r>
    </w:p>
    <w:p w14:paraId="05754E74" w14:textId="61CD931A" w:rsidR="00D33765" w:rsidRDefault="37A42AF8" w:rsidP="00045CCF">
      <w:pPr>
        <w:ind w:firstLine="180"/>
        <w:jc w:val="both"/>
      </w:pPr>
      <w:r>
        <w:t xml:space="preserve">Ce programme sert à collecter toutes les données récupérées par l'Arduino et les implémenter dans un fichier au format </w:t>
      </w:r>
      <w:r w:rsidR="004D5D3D">
        <w:t xml:space="preserve">.csv </w:t>
      </w:r>
      <w:r w:rsidR="001318C7">
        <w:t xml:space="preserve">en écrivant sur chaque ligne du fichier ce que </w:t>
      </w:r>
      <w:proofErr w:type="spellStart"/>
      <w:r w:rsidR="001318C7">
        <w:t>l’arduino</w:t>
      </w:r>
      <w:proofErr w:type="spellEnd"/>
      <w:r w:rsidR="001318C7">
        <w:t xml:space="preserve"> écrit sur le port séri</w:t>
      </w:r>
      <w:r w:rsidR="002B3EBF">
        <w:t>e jusqu’à qu’elle envoie un ‘ ;’</w:t>
      </w:r>
      <w:bookmarkStart w:id="0" w:name="_GoBack"/>
      <w:bookmarkEnd w:id="0"/>
      <w:r w:rsidR="002754AA">
        <w:t xml:space="preserve"> . </w:t>
      </w:r>
    </w:p>
    <w:p w14:paraId="6B8E0188" w14:textId="79B3B88D" w:rsidR="00AF11BD" w:rsidRDefault="00AF11BD" w:rsidP="37A42AF8">
      <w:pPr>
        <w:ind w:firstLine="180"/>
        <w:jc w:val="both"/>
        <w:rPr>
          <w:sz w:val="18"/>
          <w:szCs w:val="18"/>
        </w:rPr>
      </w:pPr>
    </w:p>
    <w:p w14:paraId="08CE6F91" w14:textId="77777777" w:rsidR="00AF11BD" w:rsidRDefault="00AF11BD" w:rsidP="00AF11BD">
      <w:pPr>
        <w:ind w:firstLine="180"/>
        <w:jc w:val="both"/>
        <w:rPr>
          <w:sz w:val="18"/>
          <w:szCs w:val="18"/>
        </w:rPr>
      </w:pPr>
    </w:p>
    <w:p w14:paraId="2BE32FAF" w14:textId="77777777" w:rsidR="00D33765" w:rsidRDefault="00C814A3" w:rsidP="00D30395">
      <w:pPr>
        <w:pStyle w:val="Heading3"/>
      </w:pPr>
      <w:r>
        <w:t>Module 4</w:t>
      </w:r>
    </w:p>
    <w:p w14:paraId="52408E6E" w14:textId="660FBCD5" w:rsidR="00786380" w:rsidRPr="00786380" w:rsidRDefault="37A42AF8" w:rsidP="37A42AF8">
      <w:pPr>
        <w:jc w:val="both"/>
        <w:rPr>
          <w:sz w:val="18"/>
          <w:szCs w:val="18"/>
        </w:rPr>
      </w:pPr>
      <w:r>
        <w:t xml:space="preserve">Dans le fichier </w:t>
      </w:r>
      <w:r w:rsidRPr="37A42AF8">
        <w:rPr>
          <w:b/>
          <w:bCs/>
        </w:rPr>
        <w:t>« </w:t>
      </w:r>
      <w:proofErr w:type="spellStart"/>
      <w:r w:rsidRPr="37A42AF8">
        <w:rPr>
          <w:b/>
          <w:bCs/>
        </w:rPr>
        <w:t>action.c</w:t>
      </w:r>
      <w:proofErr w:type="spellEnd"/>
      <w:r w:rsidRPr="37A42AF8">
        <w:rPr>
          <w:b/>
          <w:bCs/>
        </w:rPr>
        <w:t> »</w:t>
      </w:r>
      <w:r>
        <w:t xml:space="preserve"> il y a les algorithmes de tri et de recherche. Nous avons choisi d’utiliser la méthode du tri à bulle car ce dernier était relativement efficace lors des tris. Le fichier </w:t>
      </w:r>
      <w:r w:rsidRPr="37A42AF8">
        <w:rPr>
          <w:b/>
          <w:bCs/>
        </w:rPr>
        <w:t>« </w:t>
      </w:r>
      <w:proofErr w:type="spellStart"/>
      <w:r w:rsidRPr="37A42AF8">
        <w:rPr>
          <w:b/>
          <w:bCs/>
        </w:rPr>
        <w:t>action.h</w:t>
      </w:r>
      <w:proofErr w:type="spellEnd"/>
      <w:r w:rsidRPr="37A42AF8">
        <w:rPr>
          <w:b/>
          <w:bCs/>
        </w:rPr>
        <w:t> »</w:t>
      </w:r>
      <w:r>
        <w:t xml:space="preserve"> contient les prototypes adéquats pour </w:t>
      </w:r>
      <w:proofErr w:type="spellStart"/>
      <w:r>
        <w:t>action.c</w:t>
      </w:r>
      <w:proofErr w:type="spellEnd"/>
      <w:r>
        <w:t>.</w:t>
      </w:r>
    </w:p>
    <w:p w14:paraId="415C07E7" w14:textId="362803B9" w:rsidR="00786380" w:rsidRPr="00786380" w:rsidRDefault="00786380" w:rsidP="37A42AF8">
      <w:pPr>
        <w:rPr>
          <w:sz w:val="18"/>
          <w:szCs w:val="18"/>
        </w:rPr>
      </w:pPr>
    </w:p>
    <w:p w14:paraId="2264A38E" w14:textId="7AF286ED" w:rsidR="00DD74E0" w:rsidRDefault="37A42AF8" w:rsidP="37A42AF8">
      <w:pPr>
        <w:rPr>
          <w:sz w:val="18"/>
          <w:szCs w:val="18"/>
        </w:rPr>
      </w:pPr>
      <w:r>
        <w:t xml:space="preserve">Le fichier </w:t>
      </w:r>
      <w:r w:rsidRPr="37A42AF8">
        <w:rPr>
          <w:b/>
          <w:bCs/>
        </w:rPr>
        <w:t>« </w:t>
      </w:r>
      <w:proofErr w:type="spellStart"/>
      <w:r w:rsidRPr="37A42AF8">
        <w:rPr>
          <w:b/>
          <w:bCs/>
        </w:rPr>
        <w:t>data.c</w:t>
      </w:r>
      <w:proofErr w:type="spellEnd"/>
      <w:r w:rsidRPr="37A42AF8">
        <w:rPr>
          <w:b/>
          <w:bCs/>
        </w:rPr>
        <w:t> »</w:t>
      </w:r>
      <w:r>
        <w:t xml:space="preserve"> réalise les fonctions nécessaires pour la transformation d’un fichier CSV en tableau de structure. La première étape était la lecture du fichier, puis le comptage de ligne, ensuite l’utilisation d’un automate qui va sélectionner les éléments dont nous avons besoin.</w:t>
      </w:r>
      <w:r w:rsidR="004D3BE8">
        <w:t xml:space="preserve"> Cet automate </w:t>
      </w:r>
      <w:r w:rsidR="002C66C3">
        <w:t xml:space="preserve">range dans deux tableaux différents </w:t>
      </w:r>
      <w:r w:rsidR="005232E4">
        <w:t>le temps enregistré et la pulsion</w:t>
      </w:r>
      <w:r w:rsidR="001C7ABB">
        <w:t>.</w:t>
      </w:r>
    </w:p>
    <w:p w14:paraId="10F02D37" w14:textId="77777777" w:rsidR="00DD74E0" w:rsidRDefault="00DD74E0" w:rsidP="00045CCF">
      <w:pPr>
        <w:jc w:val="both"/>
      </w:pPr>
      <w:r>
        <w:t xml:space="preserve">Enfin, la fonction de transformation d'un fichier csv en tableau de structure. </w:t>
      </w:r>
    </w:p>
    <w:p w14:paraId="00D5DDC9" w14:textId="70B5F12A" w:rsidR="00786380" w:rsidRPr="00786380" w:rsidRDefault="37A42AF8" w:rsidP="37A42AF8">
      <w:pPr>
        <w:jc w:val="both"/>
        <w:rPr>
          <w:sz w:val="18"/>
          <w:szCs w:val="18"/>
        </w:rPr>
      </w:pPr>
      <w:r>
        <w:t>Le fichier</w:t>
      </w:r>
      <w:r w:rsidRPr="37A42AF8">
        <w:rPr>
          <w:b/>
          <w:bCs/>
        </w:rPr>
        <w:t xml:space="preserve"> "</w:t>
      </w:r>
      <w:proofErr w:type="spellStart"/>
      <w:r w:rsidRPr="37A42AF8">
        <w:rPr>
          <w:b/>
          <w:bCs/>
        </w:rPr>
        <w:t>data.h</w:t>
      </w:r>
      <w:proofErr w:type="spellEnd"/>
      <w:r w:rsidRPr="37A42AF8">
        <w:rPr>
          <w:b/>
          <w:bCs/>
        </w:rPr>
        <w:t>"</w:t>
      </w:r>
      <w:r>
        <w:t xml:space="preserve"> définit des structures, des tableaux de structures et les prototypes des fonctions contenues dans </w:t>
      </w:r>
      <w:r w:rsidRPr="37A42AF8">
        <w:rPr>
          <w:b/>
          <w:bCs/>
        </w:rPr>
        <w:t>"</w:t>
      </w:r>
      <w:proofErr w:type="spellStart"/>
      <w:r w:rsidRPr="37A42AF8">
        <w:rPr>
          <w:b/>
          <w:bCs/>
        </w:rPr>
        <w:t>data.c</w:t>
      </w:r>
      <w:proofErr w:type="spellEnd"/>
      <w:r w:rsidRPr="37A42AF8">
        <w:rPr>
          <w:b/>
          <w:bCs/>
        </w:rPr>
        <w:t>".</w:t>
      </w:r>
      <w:r>
        <w:t xml:space="preserve"> </w:t>
      </w:r>
    </w:p>
    <w:p w14:paraId="594F2A65" w14:textId="7392FED7" w:rsidR="00786380" w:rsidRPr="00786380" w:rsidRDefault="37A42AF8" w:rsidP="00786380">
      <w:pPr>
        <w:rPr>
          <w:sz w:val="18"/>
          <w:szCs w:val="18"/>
        </w:rPr>
      </w:pPr>
      <w:r>
        <w:t xml:space="preserve">Dans le fichier </w:t>
      </w:r>
      <w:r w:rsidRPr="37A42AF8">
        <w:rPr>
          <w:b/>
          <w:bCs/>
        </w:rPr>
        <w:t>"</w:t>
      </w:r>
      <w:proofErr w:type="spellStart"/>
      <w:r w:rsidRPr="37A42AF8">
        <w:rPr>
          <w:b/>
          <w:bCs/>
        </w:rPr>
        <w:t>main.c</w:t>
      </w:r>
      <w:proofErr w:type="spellEnd"/>
      <w:r w:rsidRPr="37A42AF8">
        <w:rPr>
          <w:b/>
          <w:bCs/>
        </w:rPr>
        <w:t>"</w:t>
      </w:r>
      <w:r>
        <w:t xml:space="preserve"> est écrit les fonctions contenues dans </w:t>
      </w:r>
      <w:proofErr w:type="spellStart"/>
      <w:r>
        <w:t>menu.c</w:t>
      </w:r>
      <w:proofErr w:type="spellEnd"/>
      <w:r>
        <w:t xml:space="preserve"> et </w:t>
      </w:r>
      <w:proofErr w:type="spellStart"/>
      <w:r>
        <w:t>menu_bis.c</w:t>
      </w:r>
      <w:proofErr w:type="spellEnd"/>
      <w:r>
        <w:t xml:space="preserve"> avec </w:t>
      </w:r>
      <w:proofErr w:type="spellStart"/>
      <w:r>
        <w:t>choixMode</w:t>
      </w:r>
      <w:proofErr w:type="spellEnd"/>
      <w:r>
        <w:t>(</w:t>
      </w:r>
      <w:proofErr w:type="spellStart"/>
      <w:r>
        <w:t>int</w:t>
      </w:r>
      <w:proofErr w:type="spellEnd"/>
      <w:r>
        <w:t xml:space="preserve"> a), </w:t>
      </w:r>
      <w:proofErr w:type="spellStart"/>
      <w:r>
        <w:t>GlobalArray</w:t>
      </w:r>
      <w:proofErr w:type="spellEnd"/>
      <w:r>
        <w:t xml:space="preserve"> </w:t>
      </w:r>
      <w:proofErr w:type="spellStart"/>
      <w:r>
        <w:t>globalarray</w:t>
      </w:r>
      <w:proofErr w:type="spellEnd"/>
      <w:r>
        <w:t xml:space="preserve"> = NULL, et </w:t>
      </w:r>
      <w:proofErr w:type="spellStart"/>
      <w:r>
        <w:t>ShowingModeChoice</w:t>
      </w:r>
      <w:proofErr w:type="spellEnd"/>
      <w:r>
        <w:t xml:space="preserve">(mode, </w:t>
      </w:r>
      <w:proofErr w:type="spellStart"/>
      <w:r>
        <w:t>globalarray</w:t>
      </w:r>
      <w:proofErr w:type="spellEnd"/>
      <w:r>
        <w:t>)</w:t>
      </w:r>
    </w:p>
    <w:p w14:paraId="19219836" w14:textId="7A297969" w:rsidR="00045CCF" w:rsidRDefault="37A42AF8" w:rsidP="00DD74E0">
      <w:r>
        <w:t xml:space="preserve">Dans le fichier </w:t>
      </w:r>
      <w:r w:rsidRPr="37A42AF8">
        <w:rPr>
          <w:b/>
          <w:bCs/>
        </w:rPr>
        <w:t>"</w:t>
      </w:r>
      <w:proofErr w:type="spellStart"/>
      <w:r w:rsidRPr="37A42AF8">
        <w:rPr>
          <w:b/>
          <w:bCs/>
        </w:rPr>
        <w:t>menu_bis.c</w:t>
      </w:r>
      <w:proofErr w:type="spellEnd"/>
      <w:r w:rsidRPr="37A42AF8">
        <w:rPr>
          <w:b/>
          <w:bCs/>
        </w:rPr>
        <w:t xml:space="preserve">" </w:t>
      </w:r>
      <w:r>
        <w:t>nous avons codé un menu pour le mode de tri et un switch pour les appels de fonctions.</w:t>
      </w:r>
    </w:p>
    <w:p w14:paraId="586AB992" w14:textId="77777777" w:rsidR="00DD74E0" w:rsidRDefault="37A42AF8" w:rsidP="00DD74E0">
      <w:r>
        <w:t xml:space="preserve">Dans le fichier </w:t>
      </w:r>
      <w:r w:rsidRPr="37A42AF8">
        <w:rPr>
          <w:b/>
          <w:bCs/>
        </w:rPr>
        <w:t>"</w:t>
      </w:r>
      <w:proofErr w:type="spellStart"/>
      <w:r w:rsidRPr="37A42AF8">
        <w:rPr>
          <w:b/>
          <w:bCs/>
        </w:rPr>
        <w:t>menu_bis.h</w:t>
      </w:r>
      <w:proofErr w:type="spellEnd"/>
      <w:r w:rsidRPr="37A42AF8">
        <w:rPr>
          <w:b/>
          <w:bCs/>
        </w:rPr>
        <w:t>"</w:t>
      </w:r>
      <w:r>
        <w:t xml:space="preserve"> nous avons codé le prototype du menu bis.</w:t>
      </w:r>
    </w:p>
    <w:p w14:paraId="019852C0" w14:textId="764E3BA8" w:rsidR="00045CCF" w:rsidRPr="00045CCF" w:rsidRDefault="00045CCF" w:rsidP="37A42AF8">
      <w:pPr>
        <w:rPr>
          <w:sz w:val="18"/>
          <w:szCs w:val="18"/>
        </w:rPr>
      </w:pPr>
    </w:p>
    <w:p w14:paraId="54CD245A" w14:textId="77777777" w:rsidR="00DD74E0" w:rsidRDefault="00DD74E0" w:rsidP="00DD74E0"/>
    <w:p w14:paraId="74FA5C06" w14:textId="77777777" w:rsidR="00DD74E0" w:rsidRDefault="00DD74E0" w:rsidP="00DD74E0">
      <w:r>
        <w:t xml:space="preserve">En ce qui concerne la complexité des algorithmes de tri et de recherche, elle ne dépasse pas </w:t>
      </w:r>
      <w:proofErr w:type="spellStart"/>
      <w:r>
        <w:t>nln</w:t>
      </w:r>
      <w:proofErr w:type="spellEnd"/>
      <w:r>
        <w:t>(n).</w:t>
      </w:r>
    </w:p>
    <w:p w14:paraId="1231BE67" w14:textId="77777777" w:rsidR="00AF11BD" w:rsidRDefault="00AF11BD" w:rsidP="00DD74E0"/>
    <w:p w14:paraId="100C5B58" w14:textId="77777777" w:rsidR="00B00093" w:rsidRDefault="00B00093" w:rsidP="00B00093">
      <w:r>
        <w:t xml:space="preserve"> </w:t>
      </w:r>
    </w:p>
    <w:p w14:paraId="0D585292" w14:textId="77777777" w:rsidR="00906393" w:rsidRDefault="00BB32F6" w:rsidP="00B00093">
      <w:pPr>
        <w:pStyle w:val="Heading2"/>
      </w:pPr>
      <w:r>
        <w:t xml:space="preserve">Bilan </w:t>
      </w:r>
      <w:r w:rsidR="00AF11BD">
        <w:t>Schématique</w:t>
      </w:r>
    </w:p>
    <w:p w14:paraId="36FEB5B0" w14:textId="77777777" w:rsidR="00AF11BD" w:rsidRPr="00AF11BD" w:rsidRDefault="00AF11BD" w:rsidP="00AF11BD">
      <w:pPr>
        <w:pStyle w:val="Heading3"/>
      </w:pPr>
    </w:p>
    <w:p w14:paraId="30D7AA69" w14:textId="513F069A" w:rsidR="00F73CA9" w:rsidRPr="00F73CA9" w:rsidRDefault="00F73CA9" w:rsidP="00F73CA9">
      <w:r>
        <w:rPr>
          <w:noProof/>
        </w:rPr>
        <w:drawing>
          <wp:inline distT="0" distB="0" distL="0" distR="0" wp14:anchorId="66270C83" wp14:editId="78D9807B">
            <wp:extent cx="4511040" cy="3476625"/>
            <wp:effectExtent l="0" t="0" r="3810" b="9525"/>
            <wp:docPr id="1629778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9">
                      <a:extLst>
                        <a:ext uri="{28A0092B-C50C-407E-A947-70E740481C1C}">
                          <a14:useLocalDpi xmlns:a14="http://schemas.microsoft.com/office/drawing/2010/main" val="0"/>
                        </a:ext>
                      </a:extLst>
                    </a:blip>
                    <a:srcRect l="1333" r="-1"/>
                    <a:stretch/>
                  </pic:blipFill>
                  <pic:spPr bwMode="auto">
                    <a:xfrm>
                      <a:off x="0" y="0"/>
                      <a:ext cx="4511040" cy="3476625"/>
                    </a:xfrm>
                    <a:prstGeom prst="rect">
                      <a:avLst/>
                    </a:prstGeom>
                    <a:ln>
                      <a:noFill/>
                    </a:ln>
                    <a:extLst>
                      <a:ext uri="{53640926-AAD7-44D8-BBD7-CCE9431645EC}">
                        <a14:shadowObscured xmlns:a14="http://schemas.microsoft.com/office/drawing/2010/main"/>
                      </a:ext>
                    </a:extLst>
                  </pic:spPr>
                </pic:pic>
              </a:graphicData>
            </a:graphic>
          </wp:inline>
        </w:drawing>
      </w:r>
    </w:p>
    <w:p w14:paraId="7425F960" w14:textId="0DB4C975" w:rsidR="37A42AF8" w:rsidRDefault="37A42AF8" w:rsidP="37A42AF8">
      <w:r>
        <w:rPr>
          <w:noProof/>
        </w:rPr>
        <w:drawing>
          <wp:inline distT="0" distB="0" distL="0" distR="0" wp14:anchorId="1E652167" wp14:editId="70A0BF83">
            <wp:extent cx="4488180" cy="4305300"/>
            <wp:effectExtent l="0" t="0" r="7620" b="0"/>
            <wp:docPr id="8920258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0">
                      <a:extLst>
                        <a:ext uri="{28A0092B-C50C-407E-A947-70E740481C1C}">
                          <a14:useLocalDpi xmlns:a14="http://schemas.microsoft.com/office/drawing/2010/main" val="0"/>
                        </a:ext>
                      </a:extLst>
                    </a:blip>
                    <a:srcRect l="1834"/>
                    <a:stretch/>
                  </pic:blipFill>
                  <pic:spPr bwMode="auto">
                    <a:xfrm>
                      <a:off x="0" y="0"/>
                      <a:ext cx="4488180" cy="4305300"/>
                    </a:xfrm>
                    <a:prstGeom prst="rect">
                      <a:avLst/>
                    </a:prstGeom>
                    <a:ln>
                      <a:noFill/>
                    </a:ln>
                    <a:extLst>
                      <a:ext uri="{53640926-AAD7-44D8-BBD7-CCE9431645EC}">
                        <a14:shadowObscured xmlns:a14="http://schemas.microsoft.com/office/drawing/2010/main"/>
                      </a:ext>
                    </a:extLst>
                  </pic:spPr>
                </pic:pic>
              </a:graphicData>
            </a:graphic>
          </wp:inline>
        </w:drawing>
      </w:r>
    </w:p>
    <w:sectPr w:rsidR="37A42AF8" w:rsidSect="004C17F7">
      <w:footerReference w:type="default" r:id="rId21"/>
      <w:headerReference w:type="first" r:id="rId22"/>
      <w:pgSz w:w="11906" w:h="16838" w:code="9"/>
      <w:pgMar w:top="1134" w:right="1134" w:bottom="1134" w:left="1134" w:header="720" w:footer="57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BE507" w14:textId="77777777" w:rsidR="004F46D8" w:rsidRDefault="004F46D8" w:rsidP="008F07DC">
      <w:pPr>
        <w:spacing w:before="0"/>
      </w:pPr>
      <w:r>
        <w:separator/>
      </w:r>
    </w:p>
  </w:endnote>
  <w:endnote w:type="continuationSeparator" w:id="0">
    <w:p w14:paraId="0488332F" w14:textId="77777777" w:rsidR="004F46D8" w:rsidRDefault="004F46D8" w:rsidP="008F07DC">
      <w:pPr>
        <w:spacing w:before="0"/>
      </w:pPr>
      <w:r>
        <w:continuationSeparator/>
      </w:r>
    </w:p>
  </w:endnote>
  <w:endnote w:type="continuationNotice" w:id="1">
    <w:p w14:paraId="0A217800" w14:textId="77777777" w:rsidR="004F46D8" w:rsidRDefault="004F46D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Table de pied de page avec dates, titre du document et numéro de page"/>
    </w:tblPr>
    <w:tblGrid>
      <w:gridCol w:w="1938"/>
      <w:gridCol w:w="5798"/>
      <w:gridCol w:w="1902"/>
    </w:tblGrid>
    <w:tr w:rsidR="005077AB" w14:paraId="74509D21" w14:textId="77777777" w:rsidTr="004F4B35">
      <w:tc>
        <w:tcPr>
          <w:tcW w:w="1981" w:type="dxa"/>
        </w:tcPr>
        <w:sdt>
          <w:sdtPr>
            <w:alias w:val="Entrez la date :"/>
            <w:tag w:val="Entrez la date :"/>
            <w:id w:val="-1455633954"/>
            <w:placeholder>
              <w:docPart w:val="F1E1EE52271642AAAD16FC901BE47BA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14:paraId="0095DCE8" w14:textId="77777777" w:rsidR="005077AB" w:rsidRPr="00F23323" w:rsidRDefault="006F0873" w:rsidP="00EB09BD">
              <w:pPr>
                <w:pStyle w:val="Footer"/>
              </w:pPr>
              <w:r>
                <w:t>19/11/18</w:t>
              </w:r>
            </w:p>
          </w:sdtContent>
        </w:sdt>
      </w:tc>
      <w:tc>
        <w:tcPr>
          <w:tcW w:w="5975" w:type="dxa"/>
        </w:tcPr>
        <w:sdt>
          <w:sdtPr>
            <w:alias w:val="Entrez le titre :"/>
            <w:tag w:val="Entrez le titre :"/>
            <w:id w:val="-1151752467"/>
            <w:placeholder>
              <w:docPart w:val="FA9CE221AAFD4797B7CAE71EC80738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201998BF" w14:textId="77777777" w:rsidR="005077AB" w:rsidRPr="00F23323" w:rsidRDefault="006F0873" w:rsidP="00EB09BD">
              <w:pPr>
                <w:pStyle w:val="Pieddepage-Centr"/>
              </w:pPr>
              <w:r>
                <w:t>Projet fondamentaux scientifiques</w:t>
              </w:r>
            </w:p>
          </w:sdtContent>
        </w:sdt>
      </w:tc>
      <w:tc>
        <w:tcPr>
          <w:tcW w:w="1973" w:type="dxa"/>
        </w:tcPr>
        <w:p w14:paraId="2903CBC8" w14:textId="77777777" w:rsidR="005077AB" w:rsidRPr="00543FAF" w:rsidRDefault="005077AB" w:rsidP="00EB09BD">
          <w:pPr>
            <w:pStyle w:val="Pieddepage-Aligndroite"/>
          </w:pPr>
          <w:r w:rsidRPr="00F23323">
            <w:rPr>
              <w:lang w:bidi="fr-FR"/>
            </w:rPr>
            <w:fldChar w:fldCharType="begin"/>
          </w:r>
          <w:r w:rsidRPr="00F23323">
            <w:rPr>
              <w:lang w:bidi="fr-FR"/>
            </w:rPr>
            <w:instrText xml:space="preserve"> PAGE   \* MERGEFORMAT </w:instrText>
          </w:r>
          <w:r w:rsidRPr="00F23323">
            <w:rPr>
              <w:lang w:bidi="fr-FR"/>
            </w:rPr>
            <w:fldChar w:fldCharType="separate"/>
          </w:r>
          <w:r>
            <w:rPr>
              <w:noProof/>
              <w:lang w:bidi="fr-FR"/>
            </w:rPr>
            <w:t>2</w:t>
          </w:r>
          <w:r w:rsidRPr="00F23323">
            <w:rPr>
              <w:lang w:bidi="fr-FR"/>
            </w:rPr>
            <w:fldChar w:fldCharType="end"/>
          </w:r>
        </w:p>
      </w:tc>
    </w:tr>
  </w:tbl>
  <w:p w14:paraId="6BD18F9B" w14:textId="77777777" w:rsidR="005077AB" w:rsidRDefault="005077AB"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F3582" w14:textId="77777777" w:rsidR="004F46D8" w:rsidRDefault="004F46D8" w:rsidP="008F07DC">
      <w:pPr>
        <w:spacing w:before="0"/>
      </w:pPr>
      <w:r>
        <w:separator/>
      </w:r>
    </w:p>
  </w:footnote>
  <w:footnote w:type="continuationSeparator" w:id="0">
    <w:p w14:paraId="0699B25B" w14:textId="77777777" w:rsidR="004F46D8" w:rsidRDefault="004F46D8" w:rsidP="008F07DC">
      <w:pPr>
        <w:spacing w:before="0"/>
      </w:pPr>
      <w:r>
        <w:continuationSeparator/>
      </w:r>
    </w:p>
  </w:footnote>
  <w:footnote w:type="continuationNotice" w:id="1">
    <w:p w14:paraId="4FB5EEA6" w14:textId="77777777" w:rsidR="004F46D8" w:rsidRDefault="004F46D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2C46D" w14:textId="77777777" w:rsidR="005077AB" w:rsidRDefault="005077AB">
    <w:pPr>
      <w:pStyle w:val="Header"/>
    </w:pPr>
    <w:r>
      <w:rPr>
        <w:noProof/>
        <w:lang w:eastAsia="fr-FR"/>
      </w:rPr>
      <mc:AlternateContent>
        <mc:Choice Requires="wpg">
          <w:drawing>
            <wp:anchor distT="0" distB="0" distL="114300" distR="114300" simplePos="0" relativeHeight="251658240"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Groupe 2" descr="Barre latérale décorative avec un rectangle vertical long et fin, puis un espace et un petit carré en dessous"/>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a="http://schemas.openxmlformats.org/drawingml/2006/main" xmlns:wp14="http://schemas.microsoft.com/office/word/2010/wordml" xmlns:arto="http://schemas.microsoft.com/office/word/2006/arto">
          <w:pict w14:anchorId="5B82D504">
            <v:group id="Groupe 2" style="position:absolute;margin-left:0;margin-top:0;width:18pt;height:10in;z-index:251659264;mso-width-percent:30;mso-height-percent:909;mso-left-percent:45;mso-position-horizontal-relative:page;mso-position-vertical:center;mso-position-vertical-relative:page;mso-width-percent:30;mso-height-percent:909;mso-left-percent:45" alt="Barre latérale décorative avec un rectangle vertical long et fin, puis un espace et un petit carré en dessous" coordsize="2286,91440" o:spid="_x0000_s1026" w14:anchorId="134C62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">
              <v:rect id="Rectangle 39" style="position:absolute;width:2286;height:87820;visibility:visible;mso-wrap-style:square;v-text-anchor:middle" o:spid="_x0000_s1027" fillcolor="#b85a22 [24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v:rect id="Rectangle 40" style="position:absolute;top:89154;width:2286;height:2286;visibility:visible;mso-wrap-style:square;v-text-anchor:middle" o:spid="_x0000_s1028" fillcolor="#345c7d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">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F68C2"/>
    <w:multiLevelType w:val="hybridMultilevel"/>
    <w:tmpl w:val="51ACC0B8"/>
    <w:lvl w:ilvl="0" w:tplc="942A92E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70D2374"/>
    <w:multiLevelType w:val="hybridMultilevel"/>
    <w:tmpl w:val="2246429C"/>
    <w:lvl w:ilvl="0" w:tplc="0EC02D16">
      <w:numFmt w:val="bullet"/>
      <w:lvlText w:val="-"/>
      <w:lvlJc w:val="left"/>
      <w:pPr>
        <w:ind w:left="636" w:hanging="360"/>
      </w:pPr>
      <w:rPr>
        <w:rFonts w:ascii="Calibri" w:eastAsiaTheme="minorEastAsia" w:hAnsi="Calibri" w:cs="Calibri" w:hint="default"/>
      </w:rPr>
    </w:lvl>
    <w:lvl w:ilvl="1" w:tplc="040C0003" w:tentative="1">
      <w:start w:val="1"/>
      <w:numFmt w:val="bullet"/>
      <w:lvlText w:val="o"/>
      <w:lvlJc w:val="left"/>
      <w:pPr>
        <w:ind w:left="1356" w:hanging="360"/>
      </w:pPr>
      <w:rPr>
        <w:rFonts w:ascii="Courier New" w:hAnsi="Courier New" w:cs="Courier New" w:hint="default"/>
      </w:rPr>
    </w:lvl>
    <w:lvl w:ilvl="2" w:tplc="040C0005" w:tentative="1">
      <w:start w:val="1"/>
      <w:numFmt w:val="bullet"/>
      <w:lvlText w:val=""/>
      <w:lvlJc w:val="left"/>
      <w:pPr>
        <w:ind w:left="2076" w:hanging="360"/>
      </w:pPr>
      <w:rPr>
        <w:rFonts w:ascii="Wingdings" w:hAnsi="Wingdings" w:hint="default"/>
      </w:rPr>
    </w:lvl>
    <w:lvl w:ilvl="3" w:tplc="040C0001" w:tentative="1">
      <w:start w:val="1"/>
      <w:numFmt w:val="bullet"/>
      <w:lvlText w:val=""/>
      <w:lvlJc w:val="left"/>
      <w:pPr>
        <w:ind w:left="2796" w:hanging="360"/>
      </w:pPr>
      <w:rPr>
        <w:rFonts w:ascii="Symbol" w:hAnsi="Symbol" w:hint="default"/>
      </w:rPr>
    </w:lvl>
    <w:lvl w:ilvl="4" w:tplc="040C0003" w:tentative="1">
      <w:start w:val="1"/>
      <w:numFmt w:val="bullet"/>
      <w:lvlText w:val="o"/>
      <w:lvlJc w:val="left"/>
      <w:pPr>
        <w:ind w:left="3516" w:hanging="360"/>
      </w:pPr>
      <w:rPr>
        <w:rFonts w:ascii="Courier New" w:hAnsi="Courier New" w:cs="Courier New" w:hint="default"/>
      </w:rPr>
    </w:lvl>
    <w:lvl w:ilvl="5" w:tplc="040C0005" w:tentative="1">
      <w:start w:val="1"/>
      <w:numFmt w:val="bullet"/>
      <w:lvlText w:val=""/>
      <w:lvlJc w:val="left"/>
      <w:pPr>
        <w:ind w:left="4236" w:hanging="360"/>
      </w:pPr>
      <w:rPr>
        <w:rFonts w:ascii="Wingdings" w:hAnsi="Wingdings" w:hint="default"/>
      </w:rPr>
    </w:lvl>
    <w:lvl w:ilvl="6" w:tplc="040C0001" w:tentative="1">
      <w:start w:val="1"/>
      <w:numFmt w:val="bullet"/>
      <w:lvlText w:val=""/>
      <w:lvlJc w:val="left"/>
      <w:pPr>
        <w:ind w:left="4956" w:hanging="360"/>
      </w:pPr>
      <w:rPr>
        <w:rFonts w:ascii="Symbol" w:hAnsi="Symbol" w:hint="default"/>
      </w:rPr>
    </w:lvl>
    <w:lvl w:ilvl="7" w:tplc="040C0003" w:tentative="1">
      <w:start w:val="1"/>
      <w:numFmt w:val="bullet"/>
      <w:lvlText w:val="o"/>
      <w:lvlJc w:val="left"/>
      <w:pPr>
        <w:ind w:left="5676" w:hanging="360"/>
      </w:pPr>
      <w:rPr>
        <w:rFonts w:ascii="Courier New" w:hAnsi="Courier New" w:cs="Courier New" w:hint="default"/>
      </w:rPr>
    </w:lvl>
    <w:lvl w:ilvl="8" w:tplc="040C0005" w:tentative="1">
      <w:start w:val="1"/>
      <w:numFmt w:val="bullet"/>
      <w:lvlText w:val=""/>
      <w:lvlJc w:val="left"/>
      <w:pPr>
        <w:ind w:left="6396" w:hanging="360"/>
      </w:pPr>
      <w:rPr>
        <w:rFonts w:ascii="Wingdings" w:hAnsi="Wingdings" w:hint="default"/>
      </w:rPr>
    </w:lvl>
  </w:abstractNum>
  <w:abstractNum w:abstractNumId="12" w15:restartNumberingAfterBreak="0">
    <w:nsid w:val="083173C0"/>
    <w:multiLevelType w:val="hybridMultilevel"/>
    <w:tmpl w:val="22765CE6"/>
    <w:lvl w:ilvl="0" w:tplc="D0864A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8BA726B"/>
    <w:multiLevelType w:val="multilevel"/>
    <w:tmpl w:val="98F0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941145"/>
    <w:multiLevelType w:val="hybridMultilevel"/>
    <w:tmpl w:val="0636B6A8"/>
    <w:lvl w:ilvl="0" w:tplc="FE98B464">
      <w:start w:val="4"/>
      <w:numFmt w:val="decimal"/>
      <w:lvlText w:val="%1"/>
      <w:lvlJc w:val="left"/>
      <w:pPr>
        <w:ind w:left="180" w:hanging="360"/>
      </w:pPr>
      <w:rPr>
        <w:rFonts w:hint="default"/>
      </w:rPr>
    </w:lvl>
    <w:lvl w:ilvl="1" w:tplc="040C0019" w:tentative="1">
      <w:start w:val="1"/>
      <w:numFmt w:val="lowerLetter"/>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abstractNum w:abstractNumId="15" w15:restartNumberingAfterBreak="0">
    <w:nsid w:val="0C123CEC"/>
    <w:multiLevelType w:val="hybridMultilevel"/>
    <w:tmpl w:val="E340A6C8"/>
    <w:lvl w:ilvl="0" w:tplc="A1A8236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EF91872"/>
    <w:multiLevelType w:val="hybridMultilevel"/>
    <w:tmpl w:val="CC72C564"/>
    <w:lvl w:ilvl="0" w:tplc="4B48985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0CD40C3"/>
    <w:multiLevelType w:val="multilevel"/>
    <w:tmpl w:val="822A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845593"/>
    <w:multiLevelType w:val="hybridMultilevel"/>
    <w:tmpl w:val="7CD2EDEE"/>
    <w:lvl w:ilvl="0" w:tplc="ADBED358">
      <w:numFmt w:val="bullet"/>
      <w:lvlText w:val="-"/>
      <w:lvlJc w:val="left"/>
      <w:pPr>
        <w:ind w:left="720" w:hanging="360"/>
      </w:pPr>
      <w:rPr>
        <w:rFonts w:ascii="Corbel" w:eastAsiaTheme="minorEastAsia" w:hAnsi="Corbel"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2014462"/>
    <w:multiLevelType w:val="hybridMultilevel"/>
    <w:tmpl w:val="E83AB754"/>
    <w:lvl w:ilvl="0" w:tplc="ADBED358">
      <w:numFmt w:val="bullet"/>
      <w:lvlText w:val="-"/>
      <w:lvlJc w:val="left"/>
      <w:pPr>
        <w:ind w:left="720" w:hanging="360"/>
      </w:pPr>
      <w:rPr>
        <w:rFonts w:ascii="Corbel" w:eastAsiaTheme="minorEastAsia" w:hAnsi="Corbel"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953B91"/>
    <w:multiLevelType w:val="multilevel"/>
    <w:tmpl w:val="CF849572"/>
    <w:lvl w:ilvl="0">
      <w:start w:val="1"/>
      <w:numFmt w:val="decimal"/>
      <w:lvlText w:val="%1."/>
      <w:lvlJc w:val="left"/>
      <w:pPr>
        <w:ind w:left="180" w:hanging="360"/>
      </w:pPr>
      <w:rPr>
        <w:rFonts w:hint="default"/>
      </w:rPr>
    </w:lvl>
    <w:lvl w:ilvl="1">
      <w:start w:val="1"/>
      <w:numFmt w:val="decimal"/>
      <w:isLgl/>
      <w:lvlText w:val="%1.%2"/>
      <w:lvlJc w:val="left"/>
      <w:pPr>
        <w:ind w:left="180" w:hanging="360"/>
      </w:pPr>
      <w:rPr>
        <w:rFonts w:hint="default"/>
      </w:rPr>
    </w:lvl>
    <w:lvl w:ilvl="2">
      <w:start w:val="1"/>
      <w:numFmt w:val="decimal"/>
      <w:isLgl/>
      <w:lvlText w:val="%1.%2.%3"/>
      <w:lvlJc w:val="left"/>
      <w:pPr>
        <w:ind w:left="540" w:hanging="720"/>
      </w:pPr>
      <w:rPr>
        <w:rFonts w:hint="default"/>
      </w:rPr>
    </w:lvl>
    <w:lvl w:ilvl="3">
      <w:start w:val="1"/>
      <w:numFmt w:val="decimal"/>
      <w:isLgl/>
      <w:lvlText w:val="%1.%2.%3.%4"/>
      <w:lvlJc w:val="left"/>
      <w:pPr>
        <w:ind w:left="540" w:hanging="720"/>
      </w:pPr>
      <w:rPr>
        <w:rFonts w:hint="default"/>
      </w:rPr>
    </w:lvl>
    <w:lvl w:ilvl="4">
      <w:start w:val="1"/>
      <w:numFmt w:val="decimal"/>
      <w:isLgl/>
      <w:lvlText w:val="%1.%2.%3.%4.%5"/>
      <w:lvlJc w:val="left"/>
      <w:pPr>
        <w:ind w:left="900" w:hanging="1080"/>
      </w:pPr>
      <w:rPr>
        <w:rFonts w:hint="default"/>
      </w:rPr>
    </w:lvl>
    <w:lvl w:ilvl="5">
      <w:start w:val="1"/>
      <w:numFmt w:val="decimal"/>
      <w:isLgl/>
      <w:lvlText w:val="%1.%2.%3.%4.%5.%6"/>
      <w:lvlJc w:val="left"/>
      <w:pPr>
        <w:ind w:left="900" w:hanging="1080"/>
      </w:pPr>
      <w:rPr>
        <w:rFonts w:hint="default"/>
      </w:rPr>
    </w:lvl>
    <w:lvl w:ilvl="6">
      <w:start w:val="1"/>
      <w:numFmt w:val="decimal"/>
      <w:isLgl/>
      <w:lvlText w:val="%1.%2.%3.%4.%5.%6.%7"/>
      <w:lvlJc w:val="left"/>
      <w:pPr>
        <w:ind w:left="1260" w:hanging="1440"/>
      </w:pPr>
      <w:rPr>
        <w:rFonts w:hint="default"/>
      </w:rPr>
    </w:lvl>
    <w:lvl w:ilvl="7">
      <w:start w:val="1"/>
      <w:numFmt w:val="decimal"/>
      <w:isLgl/>
      <w:lvlText w:val="%1.%2.%3.%4.%5.%6.%7.%8"/>
      <w:lvlJc w:val="left"/>
      <w:pPr>
        <w:ind w:left="1260" w:hanging="1440"/>
      </w:pPr>
      <w:rPr>
        <w:rFonts w:hint="default"/>
      </w:rPr>
    </w:lvl>
    <w:lvl w:ilvl="8">
      <w:start w:val="1"/>
      <w:numFmt w:val="decimal"/>
      <w:isLgl/>
      <w:lvlText w:val="%1.%2.%3.%4.%5.%6.%7.%8.%9"/>
      <w:lvlJc w:val="left"/>
      <w:pPr>
        <w:ind w:left="1620" w:hanging="1800"/>
      </w:pPr>
      <w:rPr>
        <w:rFonts w:hint="default"/>
      </w:rPr>
    </w:lvl>
  </w:abstractNum>
  <w:abstractNum w:abstractNumId="21" w15:restartNumberingAfterBreak="0">
    <w:nsid w:val="346006EA"/>
    <w:multiLevelType w:val="hybridMultilevel"/>
    <w:tmpl w:val="F488C898"/>
    <w:lvl w:ilvl="0" w:tplc="ADBED358">
      <w:numFmt w:val="bullet"/>
      <w:lvlText w:val="-"/>
      <w:lvlJc w:val="left"/>
      <w:pPr>
        <w:ind w:left="720" w:hanging="360"/>
      </w:pPr>
      <w:rPr>
        <w:rFonts w:ascii="Corbel" w:eastAsiaTheme="minorEastAsia" w:hAnsi="Corbel"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B75234"/>
    <w:multiLevelType w:val="hybridMultilevel"/>
    <w:tmpl w:val="AD82F482"/>
    <w:lvl w:ilvl="0" w:tplc="ADBED358">
      <w:numFmt w:val="bullet"/>
      <w:lvlText w:val="-"/>
      <w:lvlJc w:val="left"/>
      <w:pPr>
        <w:ind w:left="720" w:hanging="360"/>
      </w:pPr>
      <w:rPr>
        <w:rFonts w:ascii="Corbel" w:eastAsiaTheme="minorEastAsia" w:hAnsi="Corbel"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501F20"/>
    <w:multiLevelType w:val="hybridMultilevel"/>
    <w:tmpl w:val="FD24E04E"/>
    <w:lvl w:ilvl="0" w:tplc="379A8508">
      <w:start w:val="1"/>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3D150758"/>
    <w:multiLevelType w:val="hybridMultilevel"/>
    <w:tmpl w:val="714E320A"/>
    <w:lvl w:ilvl="0" w:tplc="70FCE23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F03EB4"/>
    <w:multiLevelType w:val="hybridMultilevel"/>
    <w:tmpl w:val="8C728210"/>
    <w:lvl w:ilvl="0" w:tplc="B6BCCD96">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32A701C"/>
    <w:multiLevelType w:val="hybridMultilevel"/>
    <w:tmpl w:val="64D2477E"/>
    <w:lvl w:ilvl="0" w:tplc="ADBED358">
      <w:numFmt w:val="bullet"/>
      <w:lvlText w:val="-"/>
      <w:lvlJc w:val="left"/>
      <w:pPr>
        <w:ind w:left="720" w:hanging="360"/>
      </w:pPr>
      <w:rPr>
        <w:rFonts w:ascii="Corbel" w:eastAsiaTheme="minorEastAsia" w:hAnsi="Corbel"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68375D"/>
    <w:multiLevelType w:val="hybridMultilevel"/>
    <w:tmpl w:val="9122711E"/>
    <w:lvl w:ilvl="0" w:tplc="3AA09A7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F0959D1"/>
    <w:multiLevelType w:val="hybridMultilevel"/>
    <w:tmpl w:val="EDAA3590"/>
    <w:lvl w:ilvl="0" w:tplc="452E4D94">
      <w:start w:val="1"/>
      <w:numFmt w:val="decimal"/>
      <w:lvlText w:val="%1."/>
      <w:lvlJc w:val="left"/>
      <w:pPr>
        <w:ind w:left="1068" w:hanging="360"/>
      </w:pPr>
      <w:rPr>
        <w:rFonts w:asciiTheme="minorHAnsi" w:eastAsiaTheme="minorHAnsi" w:hAnsiTheme="minorHAnsi" w:cstheme="minorBidi"/>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62DA05C4"/>
    <w:multiLevelType w:val="hybridMultilevel"/>
    <w:tmpl w:val="28E8AF78"/>
    <w:lvl w:ilvl="0" w:tplc="A40E4D7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15:restartNumberingAfterBreak="0">
    <w:nsid w:val="637B3CF9"/>
    <w:multiLevelType w:val="hybridMultilevel"/>
    <w:tmpl w:val="4BD45CB0"/>
    <w:lvl w:ilvl="0" w:tplc="ADBED358">
      <w:numFmt w:val="bullet"/>
      <w:lvlText w:val="-"/>
      <w:lvlJc w:val="left"/>
      <w:pPr>
        <w:ind w:left="720" w:hanging="360"/>
      </w:pPr>
      <w:rPr>
        <w:rFonts w:ascii="Corbel" w:eastAsiaTheme="minorEastAsia" w:hAnsi="Corbel"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044034"/>
    <w:multiLevelType w:val="hybridMultilevel"/>
    <w:tmpl w:val="8B7441D2"/>
    <w:lvl w:ilvl="0" w:tplc="2C60A7B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2" w15:restartNumberingAfterBreak="0">
    <w:nsid w:val="6CB7038D"/>
    <w:multiLevelType w:val="hybridMultilevel"/>
    <w:tmpl w:val="F1FCD968"/>
    <w:lvl w:ilvl="0" w:tplc="ADBED358">
      <w:numFmt w:val="bullet"/>
      <w:lvlText w:val="-"/>
      <w:lvlJc w:val="left"/>
      <w:pPr>
        <w:ind w:left="720" w:hanging="360"/>
      </w:pPr>
      <w:rPr>
        <w:rFonts w:ascii="Corbel" w:eastAsiaTheme="minorEastAsia" w:hAnsi="Corbel"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9C7D9E"/>
    <w:multiLevelType w:val="multilevel"/>
    <w:tmpl w:val="E376B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2F777C"/>
    <w:multiLevelType w:val="hybridMultilevel"/>
    <w:tmpl w:val="8724D72A"/>
    <w:lvl w:ilvl="0" w:tplc="3D6E255C">
      <w:start w:val="3"/>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FB5589"/>
    <w:multiLevelType w:val="hybridMultilevel"/>
    <w:tmpl w:val="72688B0A"/>
    <w:lvl w:ilvl="0" w:tplc="ADBED358">
      <w:numFmt w:val="bullet"/>
      <w:lvlText w:val="-"/>
      <w:lvlJc w:val="left"/>
      <w:pPr>
        <w:ind w:left="720" w:hanging="360"/>
      </w:pPr>
      <w:rPr>
        <w:rFonts w:ascii="Corbel" w:eastAsiaTheme="minorEastAsia" w:hAnsi="Corbel"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1"/>
  </w:num>
  <w:num w:numId="20">
    <w:abstractNumId w:val="12"/>
  </w:num>
  <w:num w:numId="21">
    <w:abstractNumId w:val="15"/>
  </w:num>
  <w:num w:numId="22">
    <w:abstractNumId w:val="33"/>
  </w:num>
  <w:num w:numId="23">
    <w:abstractNumId w:val="25"/>
  </w:num>
  <w:num w:numId="24">
    <w:abstractNumId w:val="24"/>
  </w:num>
  <w:num w:numId="25">
    <w:abstractNumId w:val="10"/>
  </w:num>
  <w:num w:numId="26">
    <w:abstractNumId w:val="16"/>
  </w:num>
  <w:num w:numId="27">
    <w:abstractNumId w:val="27"/>
  </w:num>
  <w:num w:numId="28">
    <w:abstractNumId w:val="30"/>
  </w:num>
  <w:num w:numId="29">
    <w:abstractNumId w:val="19"/>
  </w:num>
  <w:num w:numId="30">
    <w:abstractNumId w:val="17"/>
  </w:num>
  <w:num w:numId="31">
    <w:abstractNumId w:val="13"/>
  </w:num>
  <w:num w:numId="32">
    <w:abstractNumId w:val="21"/>
  </w:num>
  <w:num w:numId="33">
    <w:abstractNumId w:val="22"/>
  </w:num>
  <w:num w:numId="34">
    <w:abstractNumId w:val="18"/>
  </w:num>
  <w:num w:numId="35">
    <w:abstractNumId w:val="26"/>
  </w:num>
  <w:num w:numId="36">
    <w:abstractNumId w:val="32"/>
  </w:num>
  <w:num w:numId="37">
    <w:abstractNumId w:val="35"/>
  </w:num>
  <w:num w:numId="38">
    <w:abstractNumId w:val="28"/>
  </w:num>
  <w:num w:numId="39">
    <w:abstractNumId w:val="23"/>
  </w:num>
  <w:num w:numId="40">
    <w:abstractNumId w:val="29"/>
  </w:num>
  <w:num w:numId="41">
    <w:abstractNumId w:val="31"/>
  </w:num>
  <w:num w:numId="42">
    <w:abstractNumId w:val="20"/>
  </w:num>
  <w:num w:numId="43">
    <w:abstractNumId w:val="14"/>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C7"/>
    <w:rsid w:val="00022A3A"/>
    <w:rsid w:val="00045CCF"/>
    <w:rsid w:val="00047AF6"/>
    <w:rsid w:val="00052620"/>
    <w:rsid w:val="0008111A"/>
    <w:rsid w:val="00096748"/>
    <w:rsid w:val="000C0555"/>
    <w:rsid w:val="000D1AD0"/>
    <w:rsid w:val="000E045C"/>
    <w:rsid w:val="000F7B5A"/>
    <w:rsid w:val="00101AE5"/>
    <w:rsid w:val="001046D7"/>
    <w:rsid w:val="00105215"/>
    <w:rsid w:val="001318C7"/>
    <w:rsid w:val="001631D7"/>
    <w:rsid w:val="00170D86"/>
    <w:rsid w:val="001B4D48"/>
    <w:rsid w:val="001C5A48"/>
    <w:rsid w:val="001C7ABB"/>
    <w:rsid w:val="001D09DD"/>
    <w:rsid w:val="001D16EC"/>
    <w:rsid w:val="001E597B"/>
    <w:rsid w:val="002101CA"/>
    <w:rsid w:val="00235E42"/>
    <w:rsid w:val="002506A8"/>
    <w:rsid w:val="002754AA"/>
    <w:rsid w:val="0028178F"/>
    <w:rsid w:val="00293B83"/>
    <w:rsid w:val="002A2782"/>
    <w:rsid w:val="002A4C33"/>
    <w:rsid w:val="002A5AB7"/>
    <w:rsid w:val="002A61C8"/>
    <w:rsid w:val="002B3EBF"/>
    <w:rsid w:val="002C66C3"/>
    <w:rsid w:val="002D1623"/>
    <w:rsid w:val="002F270A"/>
    <w:rsid w:val="003265F3"/>
    <w:rsid w:val="00331AD3"/>
    <w:rsid w:val="00356572"/>
    <w:rsid w:val="00363334"/>
    <w:rsid w:val="0037336C"/>
    <w:rsid w:val="003809D5"/>
    <w:rsid w:val="00393B85"/>
    <w:rsid w:val="003F19D2"/>
    <w:rsid w:val="003F73F6"/>
    <w:rsid w:val="004009CB"/>
    <w:rsid w:val="00400DD1"/>
    <w:rsid w:val="004300B2"/>
    <w:rsid w:val="004370FF"/>
    <w:rsid w:val="00455E44"/>
    <w:rsid w:val="00474862"/>
    <w:rsid w:val="00493790"/>
    <w:rsid w:val="004C03C7"/>
    <w:rsid w:val="004C17F7"/>
    <w:rsid w:val="004D3BE8"/>
    <w:rsid w:val="004D5D3D"/>
    <w:rsid w:val="004F46D8"/>
    <w:rsid w:val="004F4B35"/>
    <w:rsid w:val="005077AB"/>
    <w:rsid w:val="005232E4"/>
    <w:rsid w:val="0057696B"/>
    <w:rsid w:val="005931C2"/>
    <w:rsid w:val="005B34DF"/>
    <w:rsid w:val="005B6A81"/>
    <w:rsid w:val="005C55A0"/>
    <w:rsid w:val="005D0711"/>
    <w:rsid w:val="005F0770"/>
    <w:rsid w:val="005F3E61"/>
    <w:rsid w:val="00633F1B"/>
    <w:rsid w:val="006A3CE7"/>
    <w:rsid w:val="006E48F3"/>
    <w:rsid w:val="006E6926"/>
    <w:rsid w:val="006F0873"/>
    <w:rsid w:val="006F1DA5"/>
    <w:rsid w:val="00711589"/>
    <w:rsid w:val="00711C31"/>
    <w:rsid w:val="0071454C"/>
    <w:rsid w:val="0073774C"/>
    <w:rsid w:val="00753675"/>
    <w:rsid w:val="0075383D"/>
    <w:rsid w:val="00754AE6"/>
    <w:rsid w:val="00757F85"/>
    <w:rsid w:val="00785C5A"/>
    <w:rsid w:val="00786380"/>
    <w:rsid w:val="007A679B"/>
    <w:rsid w:val="007C558F"/>
    <w:rsid w:val="007E4D40"/>
    <w:rsid w:val="007F13EE"/>
    <w:rsid w:val="007F2B04"/>
    <w:rsid w:val="007F3BAF"/>
    <w:rsid w:val="007F4554"/>
    <w:rsid w:val="007F5DDF"/>
    <w:rsid w:val="00801ED1"/>
    <w:rsid w:val="00816A93"/>
    <w:rsid w:val="00821AE6"/>
    <w:rsid w:val="00856C83"/>
    <w:rsid w:val="00871EB0"/>
    <w:rsid w:val="008A3E98"/>
    <w:rsid w:val="008A7D13"/>
    <w:rsid w:val="008D36E2"/>
    <w:rsid w:val="008D57EA"/>
    <w:rsid w:val="008D76F2"/>
    <w:rsid w:val="008E031D"/>
    <w:rsid w:val="008F07DC"/>
    <w:rsid w:val="008F2B3F"/>
    <w:rsid w:val="008F60CD"/>
    <w:rsid w:val="00906393"/>
    <w:rsid w:val="00910903"/>
    <w:rsid w:val="00933DF7"/>
    <w:rsid w:val="00936D86"/>
    <w:rsid w:val="00956253"/>
    <w:rsid w:val="00980688"/>
    <w:rsid w:val="009A613A"/>
    <w:rsid w:val="009B355D"/>
    <w:rsid w:val="009B430B"/>
    <w:rsid w:val="009D355B"/>
    <w:rsid w:val="009D7DD0"/>
    <w:rsid w:val="00A007A5"/>
    <w:rsid w:val="00A109CF"/>
    <w:rsid w:val="00A254E8"/>
    <w:rsid w:val="00A54E46"/>
    <w:rsid w:val="00A64526"/>
    <w:rsid w:val="00A66847"/>
    <w:rsid w:val="00A70318"/>
    <w:rsid w:val="00AA0D33"/>
    <w:rsid w:val="00AA5E4D"/>
    <w:rsid w:val="00AB13EA"/>
    <w:rsid w:val="00AB601A"/>
    <w:rsid w:val="00AC1465"/>
    <w:rsid w:val="00AD1DD2"/>
    <w:rsid w:val="00AD4274"/>
    <w:rsid w:val="00AE6E03"/>
    <w:rsid w:val="00AF11BD"/>
    <w:rsid w:val="00B00093"/>
    <w:rsid w:val="00B44ABF"/>
    <w:rsid w:val="00B52C71"/>
    <w:rsid w:val="00B60791"/>
    <w:rsid w:val="00BB32F6"/>
    <w:rsid w:val="00BB7AA8"/>
    <w:rsid w:val="00BF11C4"/>
    <w:rsid w:val="00BF615F"/>
    <w:rsid w:val="00C1400F"/>
    <w:rsid w:val="00C1508D"/>
    <w:rsid w:val="00C34C06"/>
    <w:rsid w:val="00C43B5C"/>
    <w:rsid w:val="00C63F7E"/>
    <w:rsid w:val="00C814A3"/>
    <w:rsid w:val="00C863A5"/>
    <w:rsid w:val="00CB0CF8"/>
    <w:rsid w:val="00CD47B2"/>
    <w:rsid w:val="00CE4807"/>
    <w:rsid w:val="00D21182"/>
    <w:rsid w:val="00D30395"/>
    <w:rsid w:val="00D33765"/>
    <w:rsid w:val="00D34CDB"/>
    <w:rsid w:val="00D43890"/>
    <w:rsid w:val="00D51F49"/>
    <w:rsid w:val="00D819D2"/>
    <w:rsid w:val="00D84FD6"/>
    <w:rsid w:val="00D863B5"/>
    <w:rsid w:val="00DA1837"/>
    <w:rsid w:val="00DD74E0"/>
    <w:rsid w:val="00DF4A2D"/>
    <w:rsid w:val="00E21620"/>
    <w:rsid w:val="00E21A0D"/>
    <w:rsid w:val="00E238A5"/>
    <w:rsid w:val="00E32206"/>
    <w:rsid w:val="00E43EA6"/>
    <w:rsid w:val="00E475F2"/>
    <w:rsid w:val="00E558EE"/>
    <w:rsid w:val="00E57C1D"/>
    <w:rsid w:val="00E675B3"/>
    <w:rsid w:val="00EB09BD"/>
    <w:rsid w:val="00EE60D4"/>
    <w:rsid w:val="00EF3CAE"/>
    <w:rsid w:val="00F040EC"/>
    <w:rsid w:val="00F62437"/>
    <w:rsid w:val="00F65083"/>
    <w:rsid w:val="00F73CA9"/>
    <w:rsid w:val="00F831A4"/>
    <w:rsid w:val="00F92784"/>
    <w:rsid w:val="00FF2384"/>
    <w:rsid w:val="0A0F6681"/>
    <w:rsid w:val="37A42AF8"/>
    <w:rsid w:val="4C99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E31FBCD"/>
  <w15:chartTrackingRefBased/>
  <w15:docId w15:val="{35D0F77E-A154-4CAB-BD0E-08B1A082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318"/>
    <w:rPr>
      <w:rFonts w:eastAsiaTheme="minorEastAsia"/>
      <w:kern w:val="22"/>
      <w:lang w:eastAsia="ja-JP"/>
      <w14:ligatures w14:val="standard"/>
    </w:rPr>
  </w:style>
  <w:style w:type="paragraph" w:styleId="Heading1">
    <w:name w:val="heading 1"/>
    <w:basedOn w:val="Normal"/>
    <w:next w:val="Heading2"/>
    <w:link w:val="Heading1Ch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Heading3"/>
    <w:link w:val="Heading2Ch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link w:val="Heading3Ch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Heading5">
    <w:name w:val="heading 5"/>
    <w:basedOn w:val="Normal"/>
    <w:next w:val="Normal"/>
    <w:link w:val="Heading5Char"/>
    <w:uiPriority w:val="9"/>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Heading6">
    <w:name w:val="heading 6"/>
    <w:basedOn w:val="Normal"/>
    <w:next w:val="Normal"/>
    <w:link w:val="Heading6Char"/>
    <w:uiPriority w:val="9"/>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Heading7">
    <w:name w:val="heading 7"/>
    <w:basedOn w:val="Normal"/>
    <w:next w:val="Normal"/>
    <w:link w:val="Heading7Char"/>
    <w:uiPriority w:val="9"/>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8F07DC"/>
  </w:style>
  <w:style w:type="character" w:customStyle="1" w:styleId="HeaderChar">
    <w:name w:val="Header Char"/>
    <w:basedOn w:val="DefaultParagraphFont"/>
    <w:link w:val="Header"/>
    <w:uiPriority w:val="99"/>
    <w:rsid w:val="008F07DC"/>
  </w:style>
  <w:style w:type="paragraph" w:styleId="Footer">
    <w:name w:val="footer"/>
    <w:basedOn w:val="Normal"/>
    <w:link w:val="FooterChar"/>
    <w:uiPriority w:val="99"/>
    <w:unhideWhenUsed/>
    <w:rsid w:val="008F07DC"/>
  </w:style>
  <w:style w:type="character" w:customStyle="1" w:styleId="FooterChar">
    <w:name w:val="Footer Char"/>
    <w:basedOn w:val="DefaultParagraphFont"/>
    <w:link w:val="Footer"/>
    <w:uiPriority w:val="99"/>
    <w:rsid w:val="008F07DC"/>
  </w:style>
  <w:style w:type="character" w:customStyle="1" w:styleId="Heading3Char">
    <w:name w:val="Heading 3 Char"/>
    <w:basedOn w:val="DefaultParagraphFont"/>
    <w:link w:val="Heading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itle">
    <w:name w:val="Title"/>
    <w:basedOn w:val="Normal"/>
    <w:link w:val="TitleCh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itle">
    <w:name w:val="Subtitle"/>
    <w:basedOn w:val="Normal"/>
    <w:link w:val="SubtitleChar"/>
    <w:uiPriority w:val="1"/>
    <w:qFormat/>
    <w:rsid w:val="00906393"/>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355D7E"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8F07DC"/>
    <w:rPr>
      <w:i/>
      <w:iCs/>
      <w:color w:val="355D7E" w:themeColor="accent1" w:themeShade="80"/>
    </w:rPr>
  </w:style>
  <w:style w:type="character" w:styleId="IntenseReference">
    <w:name w:val="Intense Reference"/>
    <w:basedOn w:val="DefaultParagraphFont"/>
    <w:uiPriority w:val="32"/>
    <w:semiHidden/>
    <w:unhideWhenUsed/>
    <w:qFormat/>
    <w:rsid w:val="008F07DC"/>
    <w:rPr>
      <w:b/>
      <w:bCs/>
      <w:caps w:val="0"/>
      <w:smallCaps/>
      <w:color w:val="355D7E"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775F55" w:themeColor="text2"/>
      <w:szCs w:val="18"/>
    </w:rPr>
  </w:style>
  <w:style w:type="character" w:customStyle="1" w:styleId="Heading1Char">
    <w:name w:val="Heading 1 Char"/>
    <w:basedOn w:val="DefaultParagraphFont"/>
    <w:link w:val="Heading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OCHeading">
    <w:name w:val="TOC Heading"/>
    <w:basedOn w:val="Heading1"/>
    <w:next w:val="Normal"/>
    <w:uiPriority w:val="39"/>
    <w:semiHidden/>
    <w:unhideWhenUsed/>
    <w:qFormat/>
    <w:rsid w:val="008F07DC"/>
    <w:pPr>
      <w:outlineLvl w:val="9"/>
    </w:pPr>
  </w:style>
  <w:style w:type="character" w:customStyle="1" w:styleId="Heading2Char">
    <w:name w:val="Heading 2 Char"/>
    <w:basedOn w:val="DefaultParagraphFont"/>
    <w:link w:val="Heading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BalloonText">
    <w:name w:val="Balloon Text"/>
    <w:basedOn w:val="Normal"/>
    <w:link w:val="BalloonTextChar"/>
    <w:uiPriority w:val="99"/>
    <w:semiHidden/>
    <w:unhideWhenUsed/>
    <w:rsid w:val="008F07DC"/>
    <w:rPr>
      <w:rFonts w:ascii="Segoe UI" w:hAnsi="Segoe UI"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ascii="Segoe UI" w:hAnsi="Segoe UI"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Pasdebordures">
    <w:name w:val="Pas de bordures"/>
    <w:basedOn w:val="TableNormal"/>
    <w:uiPriority w:val="99"/>
    <w:rsid w:val="004F4B35"/>
    <w:rPr>
      <w:rFonts w:eastAsiaTheme="minorEastAsia"/>
      <w:kern w:val="22"/>
      <w:lang w:eastAsia="ja-JP"/>
      <w14:ligatures w14:val="standard"/>
    </w:rPr>
    <w:tblPr>
      <w:tblBorders>
        <w:bottom w:val="single" w:sz="4" w:space="0" w:color="F1CBB5" w:themeColor="accent2" w:themeTint="66"/>
        <w:insideH w:val="single" w:sz="4" w:space="0" w:color="F1CBB5" w:themeColor="accent2" w:themeTint="66"/>
        <w:insideV w:val="single" w:sz="4" w:space="0" w:color="F1CBB5"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1CBB5" w:themeColor="accent2" w:themeTint="66"/>
          <w:right w:val="nil"/>
          <w:insideH w:val="nil"/>
          <w:insideV w:val="single" w:sz="4" w:space="0" w:color="F1CBB5" w:themeColor="accent2" w:themeTint="66"/>
          <w:tl2br w:val="nil"/>
          <w:tr2bl w:val="nil"/>
        </w:tcBorders>
        <w:vAlign w:val="bottom"/>
      </w:tcPr>
    </w:tblStylePr>
    <w:tblStylePr w:type="firstCol">
      <w:rPr>
        <w:b/>
        <w:i w:val="0"/>
      </w:rPr>
    </w:tblStylePr>
  </w:style>
  <w:style w:type="paragraph" w:customStyle="1" w:styleId="Logo">
    <w:name w:val="Logo"/>
    <w:basedOn w:val="Normal"/>
    <w:uiPriority w:val="2"/>
    <w:qFormat/>
    <w:rsid w:val="00906393"/>
    <w:pPr>
      <w:spacing w:before="4500" w:after="1440"/>
      <w:jc w:val="right"/>
    </w:pPr>
    <w:rPr>
      <w:color w:val="59473F" w:themeColor="text2" w:themeShade="BF"/>
      <w:sz w:val="52"/>
      <w:szCs w:val="52"/>
    </w:rPr>
  </w:style>
  <w:style w:type="paragraph" w:customStyle="1" w:styleId="Coordonnes">
    <w:name w:val="Coordonnées"/>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depage-Centr">
    <w:name w:val="Pied de page - Centré"/>
    <w:basedOn w:val="Footer"/>
    <w:link w:val="Caractredepieddepage-Centr"/>
    <w:uiPriority w:val="13"/>
    <w:qFormat/>
    <w:rsid w:val="00906393"/>
    <w:pPr>
      <w:jc w:val="center"/>
    </w:pPr>
  </w:style>
  <w:style w:type="character" w:customStyle="1" w:styleId="Caractredepieddepage-Centr">
    <w:name w:val="Caractère de pied de page - Centré"/>
    <w:basedOn w:val="FooterChar"/>
    <w:link w:val="Pieddepage-Centr"/>
    <w:uiPriority w:val="13"/>
    <w:rsid w:val="00906393"/>
    <w:rPr>
      <w:rFonts w:eastAsiaTheme="minorEastAsia"/>
      <w:kern w:val="22"/>
      <w:lang w:eastAsia="ja-JP"/>
      <w14:ligatures w14:val="standard"/>
    </w:rPr>
  </w:style>
  <w:style w:type="paragraph" w:customStyle="1" w:styleId="Pieddepage-Aligndroite">
    <w:name w:val="Pied de page - Aligné à droite"/>
    <w:basedOn w:val="Footer"/>
    <w:link w:val="Caractredepieddepage-Aligndroite"/>
    <w:uiPriority w:val="13"/>
    <w:qFormat/>
    <w:rsid w:val="00906393"/>
    <w:pPr>
      <w:jc w:val="right"/>
    </w:pPr>
  </w:style>
  <w:style w:type="character" w:customStyle="1" w:styleId="Caractredepieddepage-Aligndroite">
    <w:name w:val="Caractère de pied de page - Aligné à droite"/>
    <w:basedOn w:val="FooterChar"/>
    <w:link w:val="Pieddepage-Aligndroite"/>
    <w:uiPriority w:val="13"/>
    <w:rsid w:val="00906393"/>
    <w:rPr>
      <w:rFonts w:eastAsiaTheme="minorEastAsia"/>
      <w:kern w:val="22"/>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Heading5Char">
    <w:name w:val="Heading 5 Char"/>
    <w:basedOn w:val="DefaultParagraphFont"/>
    <w:link w:val="Heading5"/>
    <w:uiPriority w:val="9"/>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Heading6Char">
    <w:name w:val="Heading 6 Char"/>
    <w:basedOn w:val="DefaultParagraphFont"/>
    <w:link w:val="Heading6"/>
    <w:uiPriority w:val="9"/>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Heading7Char">
    <w:name w:val="Heading 7 Char"/>
    <w:basedOn w:val="DefaultParagraphFont"/>
    <w:link w:val="Heading7"/>
    <w:uiPriority w:val="9"/>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ListParagraph">
    <w:name w:val="List Paragraph"/>
    <w:basedOn w:val="Normal"/>
    <w:uiPriority w:val="34"/>
    <w:unhideWhenUsed/>
    <w:qFormat/>
    <w:rsid w:val="003F73F6"/>
    <w:pPr>
      <w:ind w:left="720"/>
      <w:contextualSpacing/>
    </w:pPr>
  </w:style>
  <w:style w:type="character" w:customStyle="1" w:styleId="romain">
    <w:name w:val="romain"/>
    <w:basedOn w:val="DefaultParagraphFont"/>
    <w:rsid w:val="00EE60D4"/>
  </w:style>
  <w:style w:type="paragraph" w:styleId="NormalWeb">
    <w:name w:val="Normal (Web)"/>
    <w:basedOn w:val="Normal"/>
    <w:uiPriority w:val="99"/>
    <w:unhideWhenUsed/>
    <w:rsid w:val="005931C2"/>
    <w:pPr>
      <w:spacing w:before="100" w:beforeAutospacing="1" w:after="100" w:afterAutospacing="1"/>
    </w:pPr>
    <w:rPr>
      <w:rFonts w:ascii="Times New Roman" w:eastAsia="Times New Roman" w:hAnsi="Times New Roman" w:cs="Times New Roman"/>
      <w:kern w:val="0"/>
      <w:sz w:val="24"/>
      <w:szCs w:val="24"/>
      <w:lang w:eastAsia="fr-FR"/>
      <w14:ligatures w14:val="none"/>
    </w:rPr>
  </w:style>
  <w:style w:type="character" w:styleId="Hyperlink">
    <w:name w:val="Hyperlink"/>
    <w:basedOn w:val="DefaultParagraphFont"/>
    <w:uiPriority w:val="99"/>
    <w:semiHidden/>
    <w:unhideWhenUsed/>
    <w:rsid w:val="00757F85"/>
    <w:rPr>
      <w:color w:val="0000FF"/>
      <w:u w:val="single"/>
    </w:rPr>
  </w:style>
  <w:style w:type="character" w:customStyle="1" w:styleId="p">
    <w:name w:val="p"/>
    <w:basedOn w:val="DefaultParagraphFont"/>
    <w:rsid w:val="00CE4807"/>
  </w:style>
  <w:style w:type="character" w:customStyle="1" w:styleId="mw-headline">
    <w:name w:val="mw-headline"/>
    <w:basedOn w:val="DefaultParagraphFont"/>
    <w:rsid w:val="00CE4807"/>
  </w:style>
  <w:style w:type="character" w:customStyle="1" w:styleId="texhtml">
    <w:name w:val="texhtml"/>
    <w:basedOn w:val="DefaultParagraphFont"/>
    <w:rsid w:val="00CE4807"/>
  </w:style>
  <w:style w:type="character" w:customStyle="1" w:styleId="c005">
    <w:name w:val="c005"/>
    <w:basedOn w:val="DefaultParagraphFont"/>
    <w:rsid w:val="000C0555"/>
  </w:style>
  <w:style w:type="character" w:customStyle="1" w:styleId="mwe-math-mathml-inline">
    <w:name w:val="mwe-math-mathml-inline"/>
    <w:basedOn w:val="DefaultParagraphFont"/>
    <w:rsid w:val="00AD4274"/>
  </w:style>
  <w:style w:type="character" w:styleId="FollowedHyperlink">
    <w:name w:val="FollowedHyperlink"/>
    <w:basedOn w:val="DefaultParagraphFont"/>
    <w:uiPriority w:val="99"/>
    <w:semiHidden/>
    <w:unhideWhenUsed/>
    <w:rsid w:val="00F62437"/>
    <w:rPr>
      <w:color w:val="704404" w:themeColor="followedHyperlink"/>
      <w:u w:val="single"/>
    </w:rPr>
  </w:style>
  <w:style w:type="character" w:customStyle="1" w:styleId="lang-en">
    <w:name w:val="lang-en"/>
    <w:basedOn w:val="DefaultParagraphFont"/>
    <w:rsid w:val="0073774C"/>
  </w:style>
  <w:style w:type="character" w:customStyle="1" w:styleId="normaltextrun">
    <w:name w:val="normaltextrun"/>
    <w:basedOn w:val="DefaultParagraphFont"/>
    <w:rsid w:val="00D819D2"/>
  </w:style>
  <w:style w:type="character" w:customStyle="1" w:styleId="eop">
    <w:name w:val="eop"/>
    <w:basedOn w:val="DefaultParagraphFont"/>
    <w:rsid w:val="00D8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870">
      <w:bodyDiv w:val="1"/>
      <w:marLeft w:val="0"/>
      <w:marRight w:val="0"/>
      <w:marTop w:val="0"/>
      <w:marBottom w:val="0"/>
      <w:divBdr>
        <w:top w:val="none" w:sz="0" w:space="0" w:color="auto"/>
        <w:left w:val="none" w:sz="0" w:space="0" w:color="auto"/>
        <w:bottom w:val="none" w:sz="0" w:space="0" w:color="auto"/>
        <w:right w:val="none" w:sz="0" w:space="0" w:color="auto"/>
      </w:divBdr>
    </w:div>
    <w:div w:id="26957109">
      <w:bodyDiv w:val="1"/>
      <w:marLeft w:val="0"/>
      <w:marRight w:val="0"/>
      <w:marTop w:val="0"/>
      <w:marBottom w:val="0"/>
      <w:divBdr>
        <w:top w:val="none" w:sz="0" w:space="0" w:color="auto"/>
        <w:left w:val="none" w:sz="0" w:space="0" w:color="auto"/>
        <w:bottom w:val="none" w:sz="0" w:space="0" w:color="auto"/>
        <w:right w:val="none" w:sz="0" w:space="0" w:color="auto"/>
      </w:divBdr>
    </w:div>
    <w:div w:id="61488504">
      <w:bodyDiv w:val="1"/>
      <w:marLeft w:val="0"/>
      <w:marRight w:val="0"/>
      <w:marTop w:val="0"/>
      <w:marBottom w:val="0"/>
      <w:divBdr>
        <w:top w:val="none" w:sz="0" w:space="0" w:color="auto"/>
        <w:left w:val="none" w:sz="0" w:space="0" w:color="auto"/>
        <w:bottom w:val="none" w:sz="0" w:space="0" w:color="auto"/>
        <w:right w:val="none" w:sz="0" w:space="0" w:color="auto"/>
      </w:divBdr>
    </w:div>
    <w:div w:id="68622598">
      <w:bodyDiv w:val="1"/>
      <w:marLeft w:val="0"/>
      <w:marRight w:val="0"/>
      <w:marTop w:val="0"/>
      <w:marBottom w:val="0"/>
      <w:divBdr>
        <w:top w:val="none" w:sz="0" w:space="0" w:color="auto"/>
        <w:left w:val="none" w:sz="0" w:space="0" w:color="auto"/>
        <w:bottom w:val="none" w:sz="0" w:space="0" w:color="auto"/>
        <w:right w:val="none" w:sz="0" w:space="0" w:color="auto"/>
      </w:divBdr>
    </w:div>
    <w:div w:id="89353108">
      <w:bodyDiv w:val="1"/>
      <w:marLeft w:val="0"/>
      <w:marRight w:val="0"/>
      <w:marTop w:val="0"/>
      <w:marBottom w:val="0"/>
      <w:divBdr>
        <w:top w:val="none" w:sz="0" w:space="0" w:color="auto"/>
        <w:left w:val="none" w:sz="0" w:space="0" w:color="auto"/>
        <w:bottom w:val="none" w:sz="0" w:space="0" w:color="auto"/>
        <w:right w:val="none" w:sz="0" w:space="0" w:color="auto"/>
      </w:divBdr>
    </w:div>
    <w:div w:id="100414185">
      <w:bodyDiv w:val="1"/>
      <w:marLeft w:val="0"/>
      <w:marRight w:val="0"/>
      <w:marTop w:val="0"/>
      <w:marBottom w:val="0"/>
      <w:divBdr>
        <w:top w:val="none" w:sz="0" w:space="0" w:color="auto"/>
        <w:left w:val="none" w:sz="0" w:space="0" w:color="auto"/>
        <w:bottom w:val="none" w:sz="0" w:space="0" w:color="auto"/>
        <w:right w:val="none" w:sz="0" w:space="0" w:color="auto"/>
      </w:divBdr>
    </w:div>
    <w:div w:id="120390439">
      <w:bodyDiv w:val="1"/>
      <w:marLeft w:val="0"/>
      <w:marRight w:val="0"/>
      <w:marTop w:val="0"/>
      <w:marBottom w:val="0"/>
      <w:divBdr>
        <w:top w:val="none" w:sz="0" w:space="0" w:color="auto"/>
        <w:left w:val="none" w:sz="0" w:space="0" w:color="auto"/>
        <w:bottom w:val="none" w:sz="0" w:space="0" w:color="auto"/>
        <w:right w:val="none" w:sz="0" w:space="0" w:color="auto"/>
      </w:divBdr>
    </w:div>
    <w:div w:id="266158331">
      <w:bodyDiv w:val="1"/>
      <w:marLeft w:val="0"/>
      <w:marRight w:val="0"/>
      <w:marTop w:val="0"/>
      <w:marBottom w:val="0"/>
      <w:divBdr>
        <w:top w:val="none" w:sz="0" w:space="0" w:color="auto"/>
        <w:left w:val="none" w:sz="0" w:space="0" w:color="auto"/>
        <w:bottom w:val="none" w:sz="0" w:space="0" w:color="auto"/>
        <w:right w:val="none" w:sz="0" w:space="0" w:color="auto"/>
      </w:divBdr>
    </w:div>
    <w:div w:id="284507236">
      <w:bodyDiv w:val="1"/>
      <w:marLeft w:val="0"/>
      <w:marRight w:val="0"/>
      <w:marTop w:val="0"/>
      <w:marBottom w:val="0"/>
      <w:divBdr>
        <w:top w:val="none" w:sz="0" w:space="0" w:color="auto"/>
        <w:left w:val="none" w:sz="0" w:space="0" w:color="auto"/>
        <w:bottom w:val="none" w:sz="0" w:space="0" w:color="auto"/>
        <w:right w:val="none" w:sz="0" w:space="0" w:color="auto"/>
      </w:divBdr>
    </w:div>
    <w:div w:id="437525062">
      <w:bodyDiv w:val="1"/>
      <w:marLeft w:val="0"/>
      <w:marRight w:val="0"/>
      <w:marTop w:val="0"/>
      <w:marBottom w:val="0"/>
      <w:divBdr>
        <w:top w:val="none" w:sz="0" w:space="0" w:color="auto"/>
        <w:left w:val="none" w:sz="0" w:space="0" w:color="auto"/>
        <w:bottom w:val="none" w:sz="0" w:space="0" w:color="auto"/>
        <w:right w:val="none" w:sz="0" w:space="0" w:color="auto"/>
      </w:divBdr>
    </w:div>
    <w:div w:id="662006288">
      <w:bodyDiv w:val="1"/>
      <w:marLeft w:val="0"/>
      <w:marRight w:val="0"/>
      <w:marTop w:val="0"/>
      <w:marBottom w:val="0"/>
      <w:divBdr>
        <w:top w:val="none" w:sz="0" w:space="0" w:color="auto"/>
        <w:left w:val="none" w:sz="0" w:space="0" w:color="auto"/>
        <w:bottom w:val="none" w:sz="0" w:space="0" w:color="auto"/>
        <w:right w:val="none" w:sz="0" w:space="0" w:color="auto"/>
      </w:divBdr>
    </w:div>
    <w:div w:id="1122572620">
      <w:bodyDiv w:val="1"/>
      <w:marLeft w:val="0"/>
      <w:marRight w:val="0"/>
      <w:marTop w:val="0"/>
      <w:marBottom w:val="0"/>
      <w:divBdr>
        <w:top w:val="none" w:sz="0" w:space="0" w:color="auto"/>
        <w:left w:val="none" w:sz="0" w:space="0" w:color="auto"/>
        <w:bottom w:val="none" w:sz="0" w:space="0" w:color="auto"/>
        <w:right w:val="none" w:sz="0" w:space="0" w:color="auto"/>
      </w:divBdr>
    </w:div>
    <w:div w:id="1171985475">
      <w:bodyDiv w:val="1"/>
      <w:marLeft w:val="0"/>
      <w:marRight w:val="0"/>
      <w:marTop w:val="0"/>
      <w:marBottom w:val="0"/>
      <w:divBdr>
        <w:top w:val="none" w:sz="0" w:space="0" w:color="auto"/>
        <w:left w:val="none" w:sz="0" w:space="0" w:color="auto"/>
        <w:bottom w:val="none" w:sz="0" w:space="0" w:color="auto"/>
        <w:right w:val="none" w:sz="0" w:space="0" w:color="auto"/>
      </w:divBdr>
    </w:div>
    <w:div w:id="1183591026">
      <w:bodyDiv w:val="1"/>
      <w:marLeft w:val="0"/>
      <w:marRight w:val="0"/>
      <w:marTop w:val="0"/>
      <w:marBottom w:val="0"/>
      <w:divBdr>
        <w:top w:val="none" w:sz="0" w:space="0" w:color="auto"/>
        <w:left w:val="none" w:sz="0" w:space="0" w:color="auto"/>
        <w:bottom w:val="none" w:sz="0" w:space="0" w:color="auto"/>
        <w:right w:val="none" w:sz="0" w:space="0" w:color="auto"/>
      </w:divBdr>
    </w:div>
    <w:div w:id="1188789190">
      <w:bodyDiv w:val="1"/>
      <w:marLeft w:val="0"/>
      <w:marRight w:val="0"/>
      <w:marTop w:val="0"/>
      <w:marBottom w:val="0"/>
      <w:divBdr>
        <w:top w:val="none" w:sz="0" w:space="0" w:color="auto"/>
        <w:left w:val="none" w:sz="0" w:space="0" w:color="auto"/>
        <w:bottom w:val="none" w:sz="0" w:space="0" w:color="auto"/>
        <w:right w:val="none" w:sz="0" w:space="0" w:color="auto"/>
      </w:divBdr>
    </w:div>
    <w:div w:id="1304388829">
      <w:bodyDiv w:val="1"/>
      <w:marLeft w:val="0"/>
      <w:marRight w:val="0"/>
      <w:marTop w:val="0"/>
      <w:marBottom w:val="0"/>
      <w:divBdr>
        <w:top w:val="none" w:sz="0" w:space="0" w:color="auto"/>
        <w:left w:val="none" w:sz="0" w:space="0" w:color="auto"/>
        <w:bottom w:val="none" w:sz="0" w:space="0" w:color="auto"/>
        <w:right w:val="none" w:sz="0" w:space="0" w:color="auto"/>
      </w:divBdr>
    </w:div>
    <w:div w:id="1393969333">
      <w:bodyDiv w:val="1"/>
      <w:marLeft w:val="0"/>
      <w:marRight w:val="0"/>
      <w:marTop w:val="0"/>
      <w:marBottom w:val="0"/>
      <w:divBdr>
        <w:top w:val="none" w:sz="0" w:space="0" w:color="auto"/>
        <w:left w:val="none" w:sz="0" w:space="0" w:color="auto"/>
        <w:bottom w:val="none" w:sz="0" w:space="0" w:color="auto"/>
        <w:right w:val="none" w:sz="0" w:space="0" w:color="auto"/>
      </w:divBdr>
      <w:divsChild>
        <w:div w:id="379939073">
          <w:marLeft w:val="1941"/>
          <w:marRight w:val="1941"/>
          <w:marTop w:val="192"/>
          <w:marBottom w:val="192"/>
          <w:divBdr>
            <w:top w:val="single" w:sz="6" w:space="6" w:color="FF8822"/>
            <w:left w:val="single" w:sz="48" w:space="12" w:color="FF8822"/>
            <w:bottom w:val="single" w:sz="6" w:space="6" w:color="FF8822"/>
            <w:right w:val="single" w:sz="6" w:space="12" w:color="FF8822"/>
          </w:divBdr>
          <w:divsChild>
            <w:div w:id="3646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7396">
      <w:bodyDiv w:val="1"/>
      <w:marLeft w:val="0"/>
      <w:marRight w:val="0"/>
      <w:marTop w:val="0"/>
      <w:marBottom w:val="0"/>
      <w:divBdr>
        <w:top w:val="none" w:sz="0" w:space="0" w:color="auto"/>
        <w:left w:val="none" w:sz="0" w:space="0" w:color="auto"/>
        <w:bottom w:val="none" w:sz="0" w:space="0" w:color="auto"/>
        <w:right w:val="none" w:sz="0" w:space="0" w:color="auto"/>
      </w:divBdr>
    </w:div>
    <w:div w:id="1396778309">
      <w:bodyDiv w:val="1"/>
      <w:marLeft w:val="0"/>
      <w:marRight w:val="0"/>
      <w:marTop w:val="0"/>
      <w:marBottom w:val="0"/>
      <w:divBdr>
        <w:top w:val="none" w:sz="0" w:space="0" w:color="auto"/>
        <w:left w:val="none" w:sz="0" w:space="0" w:color="auto"/>
        <w:bottom w:val="none" w:sz="0" w:space="0" w:color="auto"/>
        <w:right w:val="none" w:sz="0" w:space="0" w:color="auto"/>
      </w:divBdr>
      <w:divsChild>
        <w:div w:id="643895900">
          <w:marLeft w:val="336"/>
          <w:marRight w:val="0"/>
          <w:marTop w:val="120"/>
          <w:marBottom w:val="312"/>
          <w:divBdr>
            <w:top w:val="none" w:sz="0" w:space="0" w:color="auto"/>
            <w:left w:val="none" w:sz="0" w:space="0" w:color="auto"/>
            <w:bottom w:val="none" w:sz="0" w:space="0" w:color="auto"/>
            <w:right w:val="none" w:sz="0" w:space="0" w:color="auto"/>
          </w:divBdr>
          <w:divsChild>
            <w:div w:id="6307865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07534143">
      <w:bodyDiv w:val="1"/>
      <w:marLeft w:val="0"/>
      <w:marRight w:val="0"/>
      <w:marTop w:val="0"/>
      <w:marBottom w:val="0"/>
      <w:divBdr>
        <w:top w:val="none" w:sz="0" w:space="0" w:color="auto"/>
        <w:left w:val="none" w:sz="0" w:space="0" w:color="auto"/>
        <w:bottom w:val="none" w:sz="0" w:space="0" w:color="auto"/>
        <w:right w:val="none" w:sz="0" w:space="0" w:color="auto"/>
      </w:divBdr>
      <w:divsChild>
        <w:div w:id="1902058093">
          <w:marLeft w:val="0"/>
          <w:marRight w:val="0"/>
          <w:marTop w:val="0"/>
          <w:marBottom w:val="0"/>
          <w:divBdr>
            <w:top w:val="none" w:sz="0" w:space="0" w:color="auto"/>
            <w:left w:val="none" w:sz="0" w:space="0" w:color="auto"/>
            <w:bottom w:val="none" w:sz="0" w:space="0" w:color="auto"/>
            <w:right w:val="none" w:sz="0" w:space="0" w:color="auto"/>
          </w:divBdr>
        </w:div>
      </w:divsChild>
    </w:div>
    <w:div w:id="1435708992">
      <w:bodyDiv w:val="1"/>
      <w:marLeft w:val="0"/>
      <w:marRight w:val="0"/>
      <w:marTop w:val="0"/>
      <w:marBottom w:val="0"/>
      <w:divBdr>
        <w:top w:val="none" w:sz="0" w:space="0" w:color="auto"/>
        <w:left w:val="none" w:sz="0" w:space="0" w:color="auto"/>
        <w:bottom w:val="none" w:sz="0" w:space="0" w:color="auto"/>
        <w:right w:val="none" w:sz="0" w:space="0" w:color="auto"/>
      </w:divBdr>
    </w:div>
    <w:div w:id="1502040539">
      <w:bodyDiv w:val="1"/>
      <w:marLeft w:val="0"/>
      <w:marRight w:val="0"/>
      <w:marTop w:val="0"/>
      <w:marBottom w:val="0"/>
      <w:divBdr>
        <w:top w:val="none" w:sz="0" w:space="0" w:color="auto"/>
        <w:left w:val="none" w:sz="0" w:space="0" w:color="auto"/>
        <w:bottom w:val="none" w:sz="0" w:space="0" w:color="auto"/>
        <w:right w:val="none" w:sz="0" w:space="0" w:color="auto"/>
      </w:divBdr>
    </w:div>
    <w:div w:id="1602645147">
      <w:bodyDiv w:val="1"/>
      <w:marLeft w:val="0"/>
      <w:marRight w:val="0"/>
      <w:marTop w:val="0"/>
      <w:marBottom w:val="0"/>
      <w:divBdr>
        <w:top w:val="none" w:sz="0" w:space="0" w:color="auto"/>
        <w:left w:val="none" w:sz="0" w:space="0" w:color="auto"/>
        <w:bottom w:val="none" w:sz="0" w:space="0" w:color="auto"/>
        <w:right w:val="none" w:sz="0" w:space="0" w:color="auto"/>
      </w:divBdr>
    </w:div>
    <w:div w:id="1659337140">
      <w:bodyDiv w:val="1"/>
      <w:marLeft w:val="0"/>
      <w:marRight w:val="0"/>
      <w:marTop w:val="0"/>
      <w:marBottom w:val="0"/>
      <w:divBdr>
        <w:top w:val="none" w:sz="0" w:space="0" w:color="auto"/>
        <w:left w:val="none" w:sz="0" w:space="0" w:color="auto"/>
        <w:bottom w:val="none" w:sz="0" w:space="0" w:color="auto"/>
        <w:right w:val="none" w:sz="0" w:space="0" w:color="auto"/>
      </w:divBdr>
    </w:div>
    <w:div w:id="1716586006">
      <w:bodyDiv w:val="1"/>
      <w:marLeft w:val="0"/>
      <w:marRight w:val="0"/>
      <w:marTop w:val="0"/>
      <w:marBottom w:val="0"/>
      <w:divBdr>
        <w:top w:val="none" w:sz="0" w:space="0" w:color="auto"/>
        <w:left w:val="none" w:sz="0" w:space="0" w:color="auto"/>
        <w:bottom w:val="none" w:sz="0" w:space="0" w:color="auto"/>
        <w:right w:val="none" w:sz="0" w:space="0" w:color="auto"/>
      </w:divBdr>
    </w:div>
    <w:div w:id="1754619196">
      <w:bodyDiv w:val="1"/>
      <w:marLeft w:val="0"/>
      <w:marRight w:val="0"/>
      <w:marTop w:val="0"/>
      <w:marBottom w:val="0"/>
      <w:divBdr>
        <w:top w:val="none" w:sz="0" w:space="0" w:color="auto"/>
        <w:left w:val="none" w:sz="0" w:space="0" w:color="auto"/>
        <w:bottom w:val="none" w:sz="0" w:space="0" w:color="auto"/>
        <w:right w:val="none" w:sz="0" w:space="0" w:color="auto"/>
      </w:divBdr>
    </w:div>
    <w:div w:id="1833569650">
      <w:bodyDiv w:val="1"/>
      <w:marLeft w:val="0"/>
      <w:marRight w:val="0"/>
      <w:marTop w:val="0"/>
      <w:marBottom w:val="0"/>
      <w:divBdr>
        <w:top w:val="none" w:sz="0" w:space="0" w:color="auto"/>
        <w:left w:val="none" w:sz="0" w:space="0" w:color="auto"/>
        <w:bottom w:val="none" w:sz="0" w:space="0" w:color="auto"/>
        <w:right w:val="none" w:sz="0" w:space="0" w:color="auto"/>
      </w:divBdr>
    </w:div>
    <w:div w:id="1866865295">
      <w:bodyDiv w:val="1"/>
      <w:marLeft w:val="0"/>
      <w:marRight w:val="0"/>
      <w:marTop w:val="0"/>
      <w:marBottom w:val="0"/>
      <w:divBdr>
        <w:top w:val="none" w:sz="0" w:space="0" w:color="auto"/>
        <w:left w:val="none" w:sz="0" w:space="0" w:color="auto"/>
        <w:bottom w:val="none" w:sz="0" w:space="0" w:color="auto"/>
        <w:right w:val="none" w:sz="0" w:space="0" w:color="auto"/>
      </w:divBdr>
    </w:div>
    <w:div w:id="1880817979">
      <w:bodyDiv w:val="1"/>
      <w:marLeft w:val="0"/>
      <w:marRight w:val="0"/>
      <w:marTop w:val="0"/>
      <w:marBottom w:val="0"/>
      <w:divBdr>
        <w:top w:val="none" w:sz="0" w:space="0" w:color="auto"/>
        <w:left w:val="none" w:sz="0" w:space="0" w:color="auto"/>
        <w:bottom w:val="none" w:sz="0" w:space="0" w:color="auto"/>
        <w:right w:val="none" w:sz="0" w:space="0" w:color="auto"/>
      </w:divBdr>
    </w:div>
    <w:div w:id="1912884901">
      <w:bodyDiv w:val="1"/>
      <w:marLeft w:val="0"/>
      <w:marRight w:val="0"/>
      <w:marTop w:val="0"/>
      <w:marBottom w:val="0"/>
      <w:divBdr>
        <w:top w:val="none" w:sz="0" w:space="0" w:color="auto"/>
        <w:left w:val="none" w:sz="0" w:space="0" w:color="auto"/>
        <w:bottom w:val="none" w:sz="0" w:space="0" w:color="auto"/>
        <w:right w:val="none" w:sz="0" w:space="0" w:color="auto"/>
      </w:divBdr>
    </w:div>
    <w:div w:id="1922448806">
      <w:bodyDiv w:val="1"/>
      <w:marLeft w:val="0"/>
      <w:marRight w:val="0"/>
      <w:marTop w:val="0"/>
      <w:marBottom w:val="0"/>
      <w:divBdr>
        <w:top w:val="none" w:sz="0" w:space="0" w:color="auto"/>
        <w:left w:val="none" w:sz="0" w:space="0" w:color="auto"/>
        <w:bottom w:val="none" w:sz="0" w:space="0" w:color="auto"/>
        <w:right w:val="none" w:sz="0" w:space="0" w:color="auto"/>
      </w:divBdr>
    </w:div>
    <w:div w:id="1952202377">
      <w:bodyDiv w:val="1"/>
      <w:marLeft w:val="0"/>
      <w:marRight w:val="0"/>
      <w:marTop w:val="0"/>
      <w:marBottom w:val="0"/>
      <w:divBdr>
        <w:top w:val="none" w:sz="0" w:space="0" w:color="auto"/>
        <w:left w:val="none" w:sz="0" w:space="0" w:color="auto"/>
        <w:bottom w:val="none" w:sz="0" w:space="0" w:color="auto"/>
        <w:right w:val="none" w:sz="0" w:space="0" w:color="auto"/>
      </w:divBdr>
      <w:divsChild>
        <w:div w:id="144515751">
          <w:marLeft w:val="336"/>
          <w:marRight w:val="0"/>
          <w:marTop w:val="120"/>
          <w:marBottom w:val="312"/>
          <w:divBdr>
            <w:top w:val="none" w:sz="0" w:space="0" w:color="auto"/>
            <w:left w:val="none" w:sz="0" w:space="0" w:color="auto"/>
            <w:bottom w:val="none" w:sz="0" w:space="0" w:color="auto"/>
            <w:right w:val="none" w:sz="0" w:space="0" w:color="auto"/>
          </w:divBdr>
          <w:divsChild>
            <w:div w:id="1440834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r\AppData\Local\Packages\Microsoft.Office.Desktop_8wekyb3d8bbwe\LocalCache\Roaming\Microsoft\Templates\Plan%20du%20profil%20du%20public%20cible.dotx" TargetMode="External"/></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479E739E3340D19D313E5AC3E2590A"/>
        <w:category>
          <w:name w:val="Général"/>
          <w:gallery w:val="placeholder"/>
        </w:category>
        <w:types>
          <w:type w:val="bbPlcHdr"/>
        </w:types>
        <w:behaviors>
          <w:behavior w:val="content"/>
        </w:behaviors>
        <w:guid w:val="{B845AF4B-08A4-4410-A438-67D95C6FF440}"/>
      </w:docPartPr>
      <w:docPartBody>
        <w:p w:rsidR="00A04335" w:rsidRDefault="00130E95">
          <w:pPr>
            <w:pStyle w:val="2D479E739E3340D19D313E5AC3E2590A"/>
          </w:pPr>
          <w:r w:rsidRPr="0071454C">
            <w:rPr>
              <w:lang w:bidi="fr-FR"/>
            </w:rPr>
            <w:t>Date</w:t>
          </w:r>
        </w:p>
      </w:docPartBody>
    </w:docPart>
    <w:docPart>
      <w:docPartPr>
        <w:name w:val="21C90F4D65E944EA83542A644658C4C0"/>
        <w:category>
          <w:name w:val="Général"/>
          <w:gallery w:val="placeholder"/>
        </w:category>
        <w:types>
          <w:type w:val="bbPlcHdr"/>
        </w:types>
        <w:behaviors>
          <w:behavior w:val="content"/>
        </w:behaviors>
        <w:guid w:val="{3363F322-6B78-4898-B8BD-F29112341ABF}"/>
      </w:docPartPr>
      <w:docPartBody>
        <w:p w:rsidR="00A04335" w:rsidRDefault="00130E95">
          <w:pPr>
            <w:pStyle w:val="21C90F4D65E944EA83542A644658C4C0"/>
          </w:pPr>
          <w:r w:rsidRPr="0071454C">
            <w:rPr>
              <w:lang w:bidi="fr-FR"/>
            </w:rPr>
            <w:t>Plan du profil du public cible</w:t>
          </w:r>
        </w:p>
      </w:docPartBody>
    </w:docPart>
    <w:docPart>
      <w:docPartPr>
        <w:name w:val="4517C5E543FD4236BFE4384B1590D582"/>
        <w:category>
          <w:name w:val="Général"/>
          <w:gallery w:val="placeholder"/>
        </w:category>
        <w:types>
          <w:type w:val="bbPlcHdr"/>
        </w:types>
        <w:behaviors>
          <w:behavior w:val="content"/>
        </w:behaviors>
        <w:guid w:val="{28026B27-65C6-49AF-8012-0F385123A4DF}"/>
      </w:docPartPr>
      <w:docPartBody>
        <w:p w:rsidR="00A04335" w:rsidRDefault="00130E95">
          <w:pPr>
            <w:pStyle w:val="4517C5E543FD4236BFE4384B1590D582"/>
          </w:pPr>
          <w:r w:rsidRPr="0071454C">
            <w:rPr>
              <w:lang w:bidi="fr-FR"/>
            </w:rPr>
            <w:t>sous-titre</w:t>
          </w:r>
        </w:p>
      </w:docPartBody>
    </w:docPart>
    <w:docPart>
      <w:docPartPr>
        <w:name w:val="333104F8971244D08A26B977B18F80B6"/>
        <w:category>
          <w:name w:val="Général"/>
          <w:gallery w:val="placeholder"/>
        </w:category>
        <w:types>
          <w:type w:val="bbPlcHdr"/>
        </w:types>
        <w:behaviors>
          <w:behavior w:val="content"/>
        </w:behaviors>
        <w:guid w:val="{6C942AF2-383B-46B2-93D1-C6512E575A47}"/>
      </w:docPartPr>
      <w:docPartBody>
        <w:p w:rsidR="00A04335" w:rsidRDefault="00130E95">
          <w:pPr>
            <w:pStyle w:val="333104F8971244D08A26B977B18F80B6"/>
          </w:pPr>
          <w:r w:rsidRPr="0071454C">
            <w:rPr>
              <w:lang w:bidi="fr-FR"/>
            </w:rPr>
            <w:t>Présenté par</w:t>
          </w:r>
        </w:p>
      </w:docPartBody>
    </w:docPart>
    <w:docPart>
      <w:docPartPr>
        <w:name w:val="8027049C9ADA4E62A9289FB298D1A4F8"/>
        <w:category>
          <w:name w:val="Général"/>
          <w:gallery w:val="placeholder"/>
        </w:category>
        <w:types>
          <w:type w:val="bbPlcHdr"/>
        </w:types>
        <w:behaviors>
          <w:behavior w:val="content"/>
        </w:behaviors>
        <w:guid w:val="{0ECB63ED-AD16-47AE-A275-119480A29098}"/>
      </w:docPartPr>
      <w:docPartBody>
        <w:p w:rsidR="00A04335" w:rsidRDefault="00130E95">
          <w:pPr>
            <w:pStyle w:val="8027049C9ADA4E62A9289FB298D1A4F8"/>
          </w:pPr>
          <w:r w:rsidRPr="0071454C">
            <w:rPr>
              <w:lang w:bidi="fr-FR"/>
            </w:rPr>
            <w:t>Votre nom</w:t>
          </w:r>
        </w:p>
      </w:docPartBody>
    </w:docPart>
    <w:docPart>
      <w:docPartPr>
        <w:name w:val="F1E1EE52271642AAAD16FC901BE47BA8"/>
        <w:category>
          <w:name w:val="Général"/>
          <w:gallery w:val="placeholder"/>
        </w:category>
        <w:types>
          <w:type w:val="bbPlcHdr"/>
        </w:types>
        <w:behaviors>
          <w:behavior w:val="content"/>
        </w:behaviors>
        <w:guid w:val="{D2122875-1BD8-47CF-AD6E-63623CBAB641}"/>
      </w:docPartPr>
      <w:docPartBody>
        <w:p w:rsidR="00A04335" w:rsidRDefault="00130E95">
          <w:pPr>
            <w:pStyle w:val="F1E1EE52271642AAAD16FC901BE47BA8"/>
          </w:pPr>
          <w:r w:rsidRPr="0071454C">
            <w:rPr>
              <w:lang w:bidi="fr-FR"/>
            </w:rPr>
            <w:t>Nom de l’entreprise</w:t>
          </w:r>
        </w:p>
      </w:docPartBody>
    </w:docPart>
    <w:docPart>
      <w:docPartPr>
        <w:name w:val="C7D991437F4143D48FDC573147D54F04"/>
        <w:category>
          <w:name w:val="Général"/>
          <w:gallery w:val="placeholder"/>
        </w:category>
        <w:types>
          <w:type w:val="bbPlcHdr"/>
        </w:types>
        <w:behaviors>
          <w:behavior w:val="content"/>
        </w:behaviors>
        <w:guid w:val="{D1F90208-9C98-49E9-B92D-CF362D76E416}"/>
      </w:docPartPr>
      <w:docPartBody>
        <w:p w:rsidR="00A04335" w:rsidRDefault="00130E95">
          <w:pPr>
            <w:pStyle w:val="C7D991437F4143D48FDC573147D54F04"/>
          </w:pPr>
          <w:r w:rsidRPr="0071454C">
            <w:rPr>
              <w:lang w:bidi="fr-FR"/>
            </w:rPr>
            <w:t>Adresse de la société</w:t>
          </w:r>
        </w:p>
      </w:docPartBody>
    </w:docPart>
    <w:docPart>
      <w:docPartPr>
        <w:name w:val="FA9CE221AAFD4797B7CAE71EC8073867"/>
        <w:category>
          <w:name w:val="Général"/>
          <w:gallery w:val="placeholder"/>
        </w:category>
        <w:types>
          <w:type w:val="bbPlcHdr"/>
        </w:types>
        <w:behaviors>
          <w:behavior w:val="content"/>
        </w:behaviors>
        <w:guid w:val="{CDD604D5-D3F8-4BAC-A9C5-18A38611F101}"/>
      </w:docPartPr>
      <w:docPartBody>
        <w:p w:rsidR="00A04335" w:rsidRDefault="00130E95">
          <w:pPr>
            <w:pStyle w:val="FA9CE221AAFD4797B7CAE71EC8073867"/>
          </w:pPr>
          <w:r w:rsidRPr="0071454C">
            <w:rPr>
              <w:lang w:bidi="fr-FR"/>
            </w:rPr>
            <w:t>Plan du profil du public cible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0D"/>
    <w:rsid w:val="000403CE"/>
    <w:rsid w:val="000B7B5A"/>
    <w:rsid w:val="00130E95"/>
    <w:rsid w:val="00154023"/>
    <w:rsid w:val="004D2C8B"/>
    <w:rsid w:val="00575A47"/>
    <w:rsid w:val="005A3A0C"/>
    <w:rsid w:val="0064190D"/>
    <w:rsid w:val="00647522"/>
    <w:rsid w:val="00851928"/>
    <w:rsid w:val="00A04335"/>
    <w:rsid w:val="00A44F2A"/>
    <w:rsid w:val="00C33D2B"/>
    <w:rsid w:val="00C940F3"/>
    <w:rsid w:val="00CD3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4AA6E12AE1482598416B327C07256E">
    <w:name w:val="864AA6E12AE1482598416B327C07256E"/>
  </w:style>
  <w:style w:type="paragraph" w:customStyle="1" w:styleId="12E1D78BA9334B6E8A0C37778BA3CBA3">
    <w:name w:val="12E1D78BA9334B6E8A0C37778BA3CBA3"/>
  </w:style>
  <w:style w:type="paragraph" w:customStyle="1" w:styleId="2D479E739E3340D19D313E5AC3E2590A">
    <w:name w:val="2D479E739E3340D19D313E5AC3E2590A"/>
  </w:style>
  <w:style w:type="paragraph" w:customStyle="1" w:styleId="21C90F4D65E944EA83542A644658C4C0">
    <w:name w:val="21C90F4D65E944EA83542A644658C4C0"/>
  </w:style>
  <w:style w:type="paragraph" w:customStyle="1" w:styleId="4517C5E543FD4236BFE4384B1590D582">
    <w:name w:val="4517C5E543FD4236BFE4384B1590D582"/>
  </w:style>
  <w:style w:type="paragraph" w:customStyle="1" w:styleId="333104F8971244D08A26B977B18F80B6">
    <w:name w:val="333104F8971244D08A26B977B18F80B6"/>
  </w:style>
  <w:style w:type="paragraph" w:customStyle="1" w:styleId="8027049C9ADA4E62A9289FB298D1A4F8">
    <w:name w:val="8027049C9ADA4E62A9289FB298D1A4F8"/>
  </w:style>
  <w:style w:type="paragraph" w:customStyle="1" w:styleId="F1E1EE52271642AAAD16FC901BE47BA8">
    <w:name w:val="F1E1EE52271642AAAD16FC901BE47BA8"/>
  </w:style>
  <w:style w:type="paragraph" w:customStyle="1" w:styleId="C7D991437F4143D48FDC573147D54F04">
    <w:name w:val="C7D991437F4143D48FDC573147D54F04"/>
  </w:style>
  <w:style w:type="paragraph" w:customStyle="1" w:styleId="FA9CE221AAFD4797B7CAE71EC8073867">
    <w:name w:val="FA9CE221AAFD4797B7CAE71EC8073867"/>
  </w:style>
  <w:style w:type="paragraph" w:customStyle="1" w:styleId="9F47C05725A24AF9A3A0C994E3329AA0">
    <w:name w:val="9F47C05725A24AF9A3A0C994E3329AA0"/>
  </w:style>
  <w:style w:type="paragraph" w:customStyle="1" w:styleId="954043224BF7489181F43677A06A2984">
    <w:name w:val="954043224BF7489181F43677A06A2984"/>
  </w:style>
  <w:style w:type="paragraph" w:customStyle="1" w:styleId="09CC4BFA343C413086327427EB93F42A">
    <w:name w:val="09CC4BFA343C413086327427EB93F42A"/>
  </w:style>
  <w:style w:type="paragraph" w:customStyle="1" w:styleId="E6AA69B116D24D8BA4D0A85E58BE6A30">
    <w:name w:val="E6AA69B116D24D8BA4D0A85E58BE6A30"/>
  </w:style>
  <w:style w:type="paragraph" w:customStyle="1" w:styleId="CB4963DC5BCE4399BA545C90AAD2B67C">
    <w:name w:val="CB4963DC5BCE4399BA545C90AAD2B67C"/>
  </w:style>
  <w:style w:type="paragraph" w:customStyle="1" w:styleId="166C8DAB1DA949EDA3489C0E2E07E07F">
    <w:name w:val="166C8DAB1DA949EDA3489C0E2E07E07F"/>
  </w:style>
  <w:style w:type="paragraph" w:customStyle="1" w:styleId="34481685121C48B1B0F466DBE35207EE">
    <w:name w:val="34481685121C48B1B0F466DBE35207EE"/>
  </w:style>
  <w:style w:type="character" w:styleId="Emphasis">
    <w:name w:val="Emphasis"/>
    <w:basedOn w:val="DefaultParagraphFont"/>
    <w:uiPriority w:val="12"/>
    <w:unhideWhenUsed/>
    <w:qFormat/>
    <w:rsid w:val="00A04335"/>
    <w:rPr>
      <w:i/>
      <w:iCs/>
      <w:color w:val="595959" w:themeColor="text1" w:themeTint="A6"/>
    </w:rPr>
  </w:style>
  <w:style w:type="paragraph" w:customStyle="1" w:styleId="EEC4A33841F544BB9EB14908D90C0F6B">
    <w:name w:val="EEC4A33841F544BB9EB14908D90C0F6B"/>
  </w:style>
  <w:style w:type="paragraph" w:customStyle="1" w:styleId="B3D714601BA4417483C08AA2472ECC85">
    <w:name w:val="B3D714601BA4417483C08AA2472ECC85"/>
  </w:style>
  <w:style w:type="paragraph" w:customStyle="1" w:styleId="6F22769DD4904D1DBEDC64DC3B42E389">
    <w:name w:val="6F22769DD4904D1DBEDC64DC3B42E389"/>
  </w:style>
  <w:style w:type="paragraph" w:customStyle="1" w:styleId="EBB8835103AB46DFA9804E9ACE1F85B7">
    <w:name w:val="EBB8835103AB46DFA9804E9ACE1F85B7"/>
  </w:style>
  <w:style w:type="paragraph" w:customStyle="1" w:styleId="A7DB283756E84088BA9AB6D3691385EC">
    <w:name w:val="A7DB283756E84088BA9AB6D3691385EC"/>
  </w:style>
  <w:style w:type="paragraph" w:customStyle="1" w:styleId="C4C8DCC6BDAE46609CFD2F34D480C9D7">
    <w:name w:val="C4C8DCC6BDAE46609CFD2F34D480C9D7"/>
  </w:style>
  <w:style w:type="paragraph" w:customStyle="1" w:styleId="FAFFE5CEFF0A4EF8AF7E91D648B2277B">
    <w:name w:val="FAFFE5CEFF0A4EF8AF7E91D648B2277B"/>
  </w:style>
  <w:style w:type="paragraph" w:customStyle="1" w:styleId="4399FE05BD32488EAD63ACC67A9C507C">
    <w:name w:val="4399FE05BD32488EAD63ACC67A9C507C"/>
  </w:style>
  <w:style w:type="paragraph" w:customStyle="1" w:styleId="47096CD2C8EC46C580273A7359B3750F">
    <w:name w:val="47096CD2C8EC46C580273A7359B3750F"/>
  </w:style>
  <w:style w:type="paragraph" w:customStyle="1" w:styleId="B4010ED1ADB94C5E9A776B9C81B78660">
    <w:name w:val="B4010ED1ADB94C5E9A776B9C81B78660"/>
  </w:style>
  <w:style w:type="paragraph" w:customStyle="1" w:styleId="937E626B1C4244DD88A5AA6CD6ECC10A">
    <w:name w:val="937E626B1C4244DD88A5AA6CD6ECC10A"/>
  </w:style>
  <w:style w:type="paragraph" w:customStyle="1" w:styleId="35CE0E2D3BA94D42967253E7CA4F4F44">
    <w:name w:val="35CE0E2D3BA94D42967253E7CA4F4F44"/>
  </w:style>
  <w:style w:type="paragraph" w:customStyle="1" w:styleId="B043060C9E0C422783C66E014B5E30F6">
    <w:name w:val="B043060C9E0C422783C66E014B5E30F6"/>
  </w:style>
  <w:style w:type="paragraph" w:customStyle="1" w:styleId="0CD8E80EE51A4193BF9B8B6E268CDF40">
    <w:name w:val="0CD8E80EE51A4193BF9B8B6E268CDF40"/>
  </w:style>
  <w:style w:type="paragraph" w:customStyle="1" w:styleId="6678150080E648CBB189F7B79A94AA1C">
    <w:name w:val="6678150080E648CBB189F7B79A94AA1C"/>
  </w:style>
  <w:style w:type="paragraph" w:customStyle="1" w:styleId="7B6472DAA74142F8B22CCBEC93872522">
    <w:name w:val="7B6472DAA74142F8B22CCBEC93872522"/>
  </w:style>
  <w:style w:type="paragraph" w:customStyle="1" w:styleId="20BC36A353924AB0BF74BB7E09F749CA">
    <w:name w:val="20BC36A353924AB0BF74BB7E09F749CA"/>
  </w:style>
  <w:style w:type="paragraph" w:customStyle="1" w:styleId="6DBAC5611DB54091AC646BF1ECE9B96F">
    <w:name w:val="6DBAC5611DB54091AC646BF1ECE9B96F"/>
  </w:style>
  <w:style w:type="paragraph" w:customStyle="1" w:styleId="9E91CE19623543A199DA0F2093C7420F">
    <w:name w:val="9E91CE19623543A199DA0F2093C7420F"/>
  </w:style>
  <w:style w:type="paragraph" w:customStyle="1" w:styleId="2456307D8CDB4E79A3A5236A5D66FF81">
    <w:name w:val="2456307D8CDB4E79A3A5236A5D66FF81"/>
  </w:style>
  <w:style w:type="paragraph" w:customStyle="1" w:styleId="FA81B73E93E6462698281F16B316E752">
    <w:name w:val="FA81B73E93E6462698281F16B316E752"/>
  </w:style>
  <w:style w:type="paragraph" w:customStyle="1" w:styleId="49941E0B642D4DACA5D5EDAE7FBDDEDF">
    <w:name w:val="49941E0B642D4DACA5D5EDAE7FBDDEDF"/>
  </w:style>
  <w:style w:type="paragraph" w:customStyle="1" w:styleId="38564D73F9B144248B2ACA95D973DB69">
    <w:name w:val="38564D73F9B144248B2ACA95D973DB69"/>
  </w:style>
  <w:style w:type="paragraph" w:customStyle="1" w:styleId="C4BD741157E6435FBC7C84183C6BAF4E">
    <w:name w:val="C4BD741157E6435FBC7C84183C6BAF4E"/>
  </w:style>
  <w:style w:type="paragraph" w:customStyle="1" w:styleId="B12612E2BE7E4E15ACBC00249642E6DE">
    <w:name w:val="B12612E2BE7E4E15ACBC00249642E6DE"/>
  </w:style>
  <w:style w:type="paragraph" w:customStyle="1" w:styleId="D03361E780C141A8B716B1E606A88DC5">
    <w:name w:val="D03361E780C141A8B716B1E606A88DC5"/>
  </w:style>
  <w:style w:type="paragraph" w:customStyle="1" w:styleId="CD79BE17796B4AF691DF77DE8480C8E3">
    <w:name w:val="CD79BE17796B4AF691DF77DE8480C8E3"/>
  </w:style>
  <w:style w:type="paragraph" w:customStyle="1" w:styleId="B33FD8E4FA7C45D5A2E1C139ACE003A1">
    <w:name w:val="B33FD8E4FA7C45D5A2E1C139ACE003A1"/>
  </w:style>
  <w:style w:type="paragraph" w:customStyle="1" w:styleId="048912F53DF04553B9752024717CA58F">
    <w:name w:val="048912F53DF04553B9752024717CA58F"/>
  </w:style>
  <w:style w:type="paragraph" w:customStyle="1" w:styleId="F16C617337B74257BED02A27E4ADBE28">
    <w:name w:val="F16C617337B74257BED02A27E4ADBE28"/>
  </w:style>
  <w:style w:type="paragraph" w:customStyle="1" w:styleId="44AC63CDA29741B0B792882F4768481A">
    <w:name w:val="44AC63CDA29741B0B792882F4768481A"/>
  </w:style>
  <w:style w:type="paragraph" w:customStyle="1" w:styleId="677EC5DDD35A4C09AFE27B61FDD0064A">
    <w:name w:val="677EC5DDD35A4C09AFE27B61FDD0064A"/>
  </w:style>
  <w:style w:type="paragraph" w:customStyle="1" w:styleId="A407D719454F42CDA842AC9CCE9A1573">
    <w:name w:val="A407D719454F42CDA842AC9CCE9A1573"/>
  </w:style>
  <w:style w:type="paragraph" w:customStyle="1" w:styleId="4ABD183898A846D7B42CADF425A6BFF5">
    <w:name w:val="4ABD183898A846D7B42CADF425A6BFF5"/>
  </w:style>
  <w:style w:type="paragraph" w:customStyle="1" w:styleId="9B460A683DBA4BF28E178A9A9E29BE44">
    <w:name w:val="9B460A683DBA4BF28E178A9A9E29BE44"/>
  </w:style>
  <w:style w:type="paragraph" w:customStyle="1" w:styleId="FE025C57F3E745A2A8F1DC5F320E09B1">
    <w:name w:val="FE025C57F3E745A2A8F1DC5F320E09B1"/>
  </w:style>
  <w:style w:type="paragraph" w:customStyle="1" w:styleId="945A1AB3B027410483971553B677A2EA">
    <w:name w:val="945A1AB3B027410483971553B677A2EA"/>
  </w:style>
  <w:style w:type="paragraph" w:customStyle="1" w:styleId="C45C390E98C24F819C2D8EA0D23BE2BE">
    <w:name w:val="C45C390E98C24F819C2D8EA0D23BE2BE"/>
  </w:style>
  <w:style w:type="paragraph" w:customStyle="1" w:styleId="1775F72D3F1B4968A70E2044E3EF4FA0">
    <w:name w:val="1775F72D3F1B4968A70E2044E3EF4FA0"/>
  </w:style>
  <w:style w:type="paragraph" w:customStyle="1" w:styleId="21B82A57828F4C6993B9CE4C2E360FF4">
    <w:name w:val="21B82A57828F4C6993B9CE4C2E360FF4"/>
  </w:style>
  <w:style w:type="paragraph" w:customStyle="1" w:styleId="8CABFD43827E4B15A05E94E7AA21EF8A">
    <w:name w:val="8CABFD43827E4B15A05E94E7AA21EF8A"/>
  </w:style>
  <w:style w:type="paragraph" w:customStyle="1" w:styleId="DD9F93FF7C94406386455FC2D93E6AC4">
    <w:name w:val="DD9F93FF7C94406386455FC2D93E6AC4"/>
  </w:style>
  <w:style w:type="paragraph" w:customStyle="1" w:styleId="F5E08B7857834B93B94852ECFA22BA3C">
    <w:name w:val="F5E08B7857834B93B94852ECFA22BA3C"/>
  </w:style>
  <w:style w:type="paragraph" w:customStyle="1" w:styleId="32CF6D8A9304410BB63727B7C8432FD6">
    <w:name w:val="32CF6D8A9304410BB63727B7C8432FD6"/>
  </w:style>
  <w:style w:type="paragraph" w:customStyle="1" w:styleId="CCB0AEEC815A4FB88D04DEC98E700681">
    <w:name w:val="CCB0AEEC815A4FB88D04DEC98E700681"/>
  </w:style>
  <w:style w:type="paragraph" w:customStyle="1" w:styleId="BE586698A58C41059B97009DE6674694">
    <w:name w:val="BE586698A58C41059B97009DE6674694"/>
  </w:style>
  <w:style w:type="paragraph" w:customStyle="1" w:styleId="183DDB5D728443EDB283DE2D8E657AB6">
    <w:name w:val="183DDB5D728443EDB283DE2D8E657AB6"/>
  </w:style>
  <w:style w:type="paragraph" w:customStyle="1" w:styleId="28D12A2D638D440080BB84A9904DED19">
    <w:name w:val="28D12A2D638D440080BB84A9904DED19"/>
  </w:style>
  <w:style w:type="paragraph" w:customStyle="1" w:styleId="8ED01F5CD6BC4A47875CF8FAE7FE8C97">
    <w:name w:val="8ED01F5CD6BC4A47875CF8FAE7FE8C97"/>
  </w:style>
  <w:style w:type="paragraph" w:customStyle="1" w:styleId="061E4FBC55E747E2B562F2990940BAE0">
    <w:name w:val="061E4FBC55E747E2B562F2990940BAE0"/>
  </w:style>
  <w:style w:type="paragraph" w:customStyle="1" w:styleId="6DE18F3F4DC944EA9CD66E01D1E840CC">
    <w:name w:val="6DE18F3F4DC944EA9CD66E01D1E840CC"/>
  </w:style>
  <w:style w:type="paragraph" w:customStyle="1" w:styleId="63304ED297F94011862959B1A6867DF1">
    <w:name w:val="63304ED297F94011862959B1A6867DF1"/>
  </w:style>
  <w:style w:type="paragraph" w:customStyle="1" w:styleId="AE49EAF2C9B84E0484733C7277165D9F">
    <w:name w:val="AE49EAF2C9B84E0484733C7277165D9F"/>
  </w:style>
  <w:style w:type="paragraph" w:customStyle="1" w:styleId="F56C3A1CBF474FE19DD24F46066B7116">
    <w:name w:val="F56C3A1CBF474FE19DD24F46066B7116"/>
  </w:style>
  <w:style w:type="paragraph" w:customStyle="1" w:styleId="05A8774B5D3E4F6F885F3873A0EC3870">
    <w:name w:val="05A8774B5D3E4F6F885F3873A0EC3870"/>
  </w:style>
  <w:style w:type="paragraph" w:customStyle="1" w:styleId="9ADD634D0FC84926823728F06C5ED90E">
    <w:name w:val="9ADD634D0FC84926823728F06C5ED90E"/>
  </w:style>
  <w:style w:type="paragraph" w:customStyle="1" w:styleId="32FEBD8122DE4796AD39AB7EAE3005D6">
    <w:name w:val="32FEBD8122DE4796AD39AB7EAE3005D6"/>
  </w:style>
  <w:style w:type="paragraph" w:customStyle="1" w:styleId="A9DEEA381ACD43DF975C78224F1E2796">
    <w:name w:val="A9DEEA381ACD43DF975C78224F1E2796"/>
  </w:style>
  <w:style w:type="paragraph" w:customStyle="1" w:styleId="22BE0D7E688D453FA073893CA31EC4D0">
    <w:name w:val="22BE0D7E688D453FA073893CA31EC4D0"/>
  </w:style>
  <w:style w:type="paragraph" w:customStyle="1" w:styleId="85403BBCB9664A05A1B77F2EE6F3DC9A">
    <w:name w:val="85403BBCB9664A05A1B77F2EE6F3DC9A"/>
  </w:style>
  <w:style w:type="paragraph" w:customStyle="1" w:styleId="D13FAFEA16C644079465058AD1F79947">
    <w:name w:val="D13FAFEA16C644079465058AD1F79947"/>
  </w:style>
  <w:style w:type="paragraph" w:customStyle="1" w:styleId="3CA9B1CBDCE34F83940FAEE7702FF090">
    <w:name w:val="3CA9B1CBDCE34F83940FAEE7702FF090"/>
  </w:style>
  <w:style w:type="paragraph" w:customStyle="1" w:styleId="810678A8BAB24492BFD3CA4F5E31F183">
    <w:name w:val="810678A8BAB24492BFD3CA4F5E31F183"/>
  </w:style>
  <w:style w:type="paragraph" w:customStyle="1" w:styleId="635880DE066C48B58D49285C131FE8FF">
    <w:name w:val="635880DE066C48B58D49285C131FE8FF"/>
  </w:style>
  <w:style w:type="paragraph" w:customStyle="1" w:styleId="0533A33D28B64770A7E9AE3A1595AF28">
    <w:name w:val="0533A33D28B64770A7E9AE3A1595AF28"/>
  </w:style>
  <w:style w:type="paragraph" w:customStyle="1" w:styleId="D6A6761F4907486E9B2106E726B3A9FF">
    <w:name w:val="D6A6761F4907486E9B2106E726B3A9FF"/>
  </w:style>
  <w:style w:type="paragraph" w:customStyle="1" w:styleId="8ABAB13C5DB84EFEA60E2FAAA3A80DB1">
    <w:name w:val="8ABAB13C5DB84EFEA60E2FAAA3A80DB1"/>
  </w:style>
  <w:style w:type="paragraph" w:customStyle="1" w:styleId="B1E99C3952C14369A6315382481C5E3C">
    <w:name w:val="B1E99C3952C14369A6315382481C5E3C"/>
  </w:style>
  <w:style w:type="paragraph" w:customStyle="1" w:styleId="A1EDF01DBA724F0FB15A3C1903C2BD7D">
    <w:name w:val="A1EDF01DBA724F0FB15A3C1903C2BD7D"/>
  </w:style>
  <w:style w:type="paragraph" w:customStyle="1" w:styleId="DF797036A1D34266A127D31CAD254CDB">
    <w:name w:val="DF797036A1D34266A127D31CAD254CDB"/>
  </w:style>
  <w:style w:type="paragraph" w:customStyle="1" w:styleId="56708361BC9344BEA14AE5A89B9052E3">
    <w:name w:val="56708361BC9344BEA14AE5A89B9052E3"/>
  </w:style>
  <w:style w:type="paragraph" w:customStyle="1" w:styleId="898C756FB2E14994B41E95B2F4EED4A6">
    <w:name w:val="898C756FB2E14994B41E95B2F4EED4A6"/>
    <w:rsid w:val="0064190D"/>
  </w:style>
  <w:style w:type="paragraph" w:customStyle="1" w:styleId="AB4D45EA98674AC5BFE00EA8914C223C">
    <w:name w:val="AB4D45EA98674AC5BFE00EA8914C223C"/>
    <w:rsid w:val="0064190D"/>
  </w:style>
  <w:style w:type="paragraph" w:customStyle="1" w:styleId="13BAEF120E1E4E47ADF1CBB792ED1366">
    <w:name w:val="13BAEF120E1E4E47ADF1CBB792ED1366"/>
    <w:rsid w:val="0064190D"/>
  </w:style>
  <w:style w:type="paragraph" w:customStyle="1" w:styleId="A10BA2058DF94D43B5990BB616634183">
    <w:name w:val="A10BA2058DF94D43B5990BB616634183"/>
    <w:rsid w:val="0064190D"/>
  </w:style>
  <w:style w:type="paragraph" w:customStyle="1" w:styleId="21B3BCC3130E40AF8910001CD5BCD50A">
    <w:name w:val="21B3BCC3130E40AF8910001CD5BCD50A"/>
    <w:rsid w:val="0064190D"/>
  </w:style>
  <w:style w:type="paragraph" w:customStyle="1" w:styleId="C226CE3FB657479EB8BAA7A83C1264A6">
    <w:name w:val="C226CE3FB657479EB8BAA7A83C1264A6"/>
    <w:rsid w:val="0064190D"/>
  </w:style>
  <w:style w:type="paragraph" w:customStyle="1" w:styleId="373A27A976FA46E0BF74F7DF74C1E9C2">
    <w:name w:val="373A27A976FA46E0BF74F7DF74C1E9C2"/>
    <w:rsid w:val="0064190D"/>
  </w:style>
  <w:style w:type="paragraph" w:customStyle="1" w:styleId="E1D8DA15893E44C19DAF7243BAFD27A8">
    <w:name w:val="E1D8DA15893E44C19DAF7243BAFD27A8"/>
    <w:rsid w:val="0064190D"/>
  </w:style>
  <w:style w:type="paragraph" w:customStyle="1" w:styleId="BF5A06CFE0874DC4A505311D3ED11FFE">
    <w:name w:val="BF5A06CFE0874DC4A505311D3ED11FFE"/>
    <w:rsid w:val="0064190D"/>
  </w:style>
  <w:style w:type="paragraph" w:customStyle="1" w:styleId="989E66B76B1B420388C55C8585921408">
    <w:name w:val="989E66B76B1B420388C55C8585921408"/>
    <w:rsid w:val="0064190D"/>
  </w:style>
  <w:style w:type="paragraph" w:customStyle="1" w:styleId="D4F8122F45384FA088265391A1E3864B">
    <w:name w:val="D4F8122F45384FA088265391A1E3864B"/>
    <w:rsid w:val="0064190D"/>
  </w:style>
  <w:style w:type="paragraph" w:customStyle="1" w:styleId="9CDA179E2DF84A9BA84F4556151E9612">
    <w:name w:val="9CDA179E2DF84A9BA84F4556151E9612"/>
    <w:rsid w:val="0064190D"/>
  </w:style>
  <w:style w:type="paragraph" w:customStyle="1" w:styleId="435BBFA24A8F47428A5CF62796A3988F">
    <w:name w:val="435BBFA24A8F47428A5CF62796A3988F"/>
    <w:rsid w:val="0064190D"/>
  </w:style>
  <w:style w:type="paragraph" w:customStyle="1" w:styleId="0A8E6C6EFE6A4B8CAF9AB66ADB70893D">
    <w:name w:val="0A8E6C6EFE6A4B8CAF9AB66ADB70893D"/>
    <w:rsid w:val="0064190D"/>
  </w:style>
  <w:style w:type="paragraph" w:customStyle="1" w:styleId="5A0F2AF9688D46AFB66F607980D1C82D">
    <w:name w:val="5A0F2AF9688D46AFB66F607980D1C82D"/>
    <w:rsid w:val="0064190D"/>
  </w:style>
  <w:style w:type="paragraph" w:customStyle="1" w:styleId="123FD680E6D048EA825CED291844DE6C">
    <w:name w:val="123FD680E6D048EA825CED291844DE6C"/>
    <w:rsid w:val="0064190D"/>
  </w:style>
  <w:style w:type="paragraph" w:customStyle="1" w:styleId="C90D07974579431CB0D281E339DABF0B">
    <w:name w:val="C90D07974579431CB0D281E339DABF0B"/>
    <w:rsid w:val="0064190D"/>
  </w:style>
  <w:style w:type="paragraph" w:customStyle="1" w:styleId="BA68A7C46A1D4524B8BFC33C9BFF96C6">
    <w:name w:val="BA68A7C46A1D4524B8BFC33C9BFF96C6"/>
    <w:rsid w:val="0064190D"/>
  </w:style>
  <w:style w:type="paragraph" w:customStyle="1" w:styleId="8DA0D41615264C439AA9E56B7147CB09">
    <w:name w:val="8DA0D41615264C439AA9E56B7147CB09"/>
    <w:rsid w:val="0064190D"/>
  </w:style>
  <w:style w:type="paragraph" w:customStyle="1" w:styleId="C7971F72C9D542989C6DD5ED7867FF1D">
    <w:name w:val="C7971F72C9D542989C6DD5ED7867FF1D"/>
    <w:rsid w:val="0064190D"/>
  </w:style>
  <w:style w:type="paragraph" w:customStyle="1" w:styleId="DEA969BE5A2743A090AEBD5A8D274FA0">
    <w:name w:val="DEA969BE5A2743A090AEBD5A8D274FA0"/>
    <w:rsid w:val="0064190D"/>
  </w:style>
  <w:style w:type="paragraph" w:customStyle="1" w:styleId="6860A686828E4F0B8A611C7D139A6639">
    <w:name w:val="6860A686828E4F0B8A611C7D139A6639"/>
    <w:rsid w:val="0064190D"/>
  </w:style>
  <w:style w:type="paragraph" w:customStyle="1" w:styleId="AF5DBB9BC6DE47A99797F9A13994349E">
    <w:name w:val="AF5DBB9BC6DE47A99797F9A13994349E"/>
    <w:rsid w:val="0064190D"/>
  </w:style>
  <w:style w:type="paragraph" w:customStyle="1" w:styleId="98CE2AC8B9534679A80C4E00E1542DC6">
    <w:name w:val="98CE2AC8B9534679A80C4E00E1542DC6"/>
    <w:rsid w:val="0064190D"/>
  </w:style>
  <w:style w:type="paragraph" w:customStyle="1" w:styleId="1894CBD8DAD34EB6AD96C76C6596A504">
    <w:name w:val="1894CBD8DAD34EB6AD96C76C6596A504"/>
    <w:rsid w:val="0064190D"/>
  </w:style>
  <w:style w:type="paragraph" w:customStyle="1" w:styleId="3C253A57760540BD8A3ABEC322FE70E2">
    <w:name w:val="3C253A57760540BD8A3ABEC322FE70E2"/>
    <w:rsid w:val="00A04335"/>
  </w:style>
  <w:style w:type="paragraph" w:customStyle="1" w:styleId="20C37DC5DC2846F39B2013EC389C00AC">
    <w:name w:val="20C37DC5DC2846F39B2013EC389C00AC"/>
    <w:rsid w:val="00A04335"/>
  </w:style>
  <w:style w:type="paragraph" w:customStyle="1" w:styleId="EFE035BEDA2443DF856BD0558786A106">
    <w:name w:val="EFE035BEDA2443DF856BD0558786A106"/>
    <w:rsid w:val="00A04335"/>
  </w:style>
  <w:style w:type="paragraph" w:customStyle="1" w:styleId="24F89503617441B18F80FB43BE4BE5D6">
    <w:name w:val="24F89503617441B18F80FB43BE4BE5D6"/>
    <w:rsid w:val="00A04335"/>
  </w:style>
  <w:style w:type="paragraph" w:customStyle="1" w:styleId="AAF7898C4C574CD3A31B961F1D3EF214">
    <w:name w:val="AAF7898C4C574CD3A31B961F1D3EF214"/>
    <w:rsid w:val="00A04335"/>
  </w:style>
  <w:style w:type="paragraph" w:customStyle="1" w:styleId="EFDC6368FBF348A89449019D2053978E">
    <w:name w:val="EFDC6368FBF348A89449019D2053978E"/>
    <w:rsid w:val="00A04335"/>
  </w:style>
  <w:style w:type="paragraph" w:customStyle="1" w:styleId="B72C19EA47DC4B7DAB63033D9E1D84F2">
    <w:name w:val="B72C19EA47DC4B7DAB63033D9E1D84F2"/>
    <w:rsid w:val="00A04335"/>
  </w:style>
  <w:style w:type="paragraph" w:customStyle="1" w:styleId="87A9BD0B1B6649A4B122BC33F31A772C">
    <w:name w:val="87A9BD0B1B6649A4B122BC33F31A772C"/>
    <w:rsid w:val="00A04335"/>
  </w:style>
  <w:style w:type="paragraph" w:customStyle="1" w:styleId="B842145235C5436BA335CC8326A8B83B">
    <w:name w:val="B842145235C5436BA335CC8326A8B83B"/>
    <w:rsid w:val="00A04335"/>
  </w:style>
  <w:style w:type="paragraph" w:customStyle="1" w:styleId="7362C733CFD94F438A8C6D08536F3749">
    <w:name w:val="7362C733CFD94F438A8C6D08536F3749"/>
    <w:rsid w:val="00A04335"/>
  </w:style>
  <w:style w:type="paragraph" w:customStyle="1" w:styleId="7E9E8FCDA3CB433CB761290A88FCDC28">
    <w:name w:val="7E9E8FCDA3CB433CB761290A88FCDC28"/>
    <w:rsid w:val="00A04335"/>
  </w:style>
  <w:style w:type="paragraph" w:customStyle="1" w:styleId="5524B2DF462A4D92B8E4B36A29C9915F">
    <w:name w:val="5524B2DF462A4D92B8E4B36A29C9915F"/>
    <w:rsid w:val="00A04335"/>
  </w:style>
  <w:style w:type="paragraph" w:customStyle="1" w:styleId="F0012C3355564036A33F49CEFAAB4734">
    <w:name w:val="F0012C3355564036A33F49CEFAAB4734"/>
    <w:rsid w:val="00A04335"/>
  </w:style>
  <w:style w:type="paragraph" w:customStyle="1" w:styleId="17129EB2CC0E4CF7980E2D90FA561870">
    <w:name w:val="17129EB2CC0E4CF7980E2D90FA561870"/>
    <w:rsid w:val="00A04335"/>
  </w:style>
  <w:style w:type="paragraph" w:customStyle="1" w:styleId="DD7991AE210B49949574EEF558C6DF7B">
    <w:name w:val="DD7991AE210B49949574EEF558C6DF7B"/>
    <w:rsid w:val="00A04335"/>
  </w:style>
  <w:style w:type="paragraph" w:customStyle="1" w:styleId="129628263AFF4236B2622879A61A5096">
    <w:name w:val="129628263AFF4236B2622879A61A5096"/>
    <w:rsid w:val="00A04335"/>
  </w:style>
  <w:style w:type="paragraph" w:customStyle="1" w:styleId="0D067AC089A740FC93184A060C579466">
    <w:name w:val="0D067AC089A740FC93184A060C579466"/>
    <w:rsid w:val="00A04335"/>
  </w:style>
  <w:style w:type="paragraph" w:customStyle="1" w:styleId="7C34D029E1C74530AD198DA82F18766C">
    <w:name w:val="7C34D029E1C74530AD198DA82F18766C"/>
    <w:rsid w:val="00A04335"/>
  </w:style>
  <w:style w:type="paragraph" w:customStyle="1" w:styleId="6448D06F7A224AD69637FED9EAF1C075">
    <w:name w:val="6448D06F7A224AD69637FED9EAF1C075"/>
    <w:rsid w:val="00A04335"/>
  </w:style>
  <w:style w:type="paragraph" w:customStyle="1" w:styleId="323929E8EA8A40DD9C3B13C6A1F94E73">
    <w:name w:val="323929E8EA8A40DD9C3B13C6A1F94E73"/>
    <w:rsid w:val="00A04335"/>
  </w:style>
  <w:style w:type="paragraph" w:customStyle="1" w:styleId="A2EB49E1C7004CD0B975880C9404AEE6">
    <w:name w:val="A2EB49E1C7004CD0B975880C9404AEE6"/>
    <w:rsid w:val="00A04335"/>
  </w:style>
  <w:style w:type="paragraph" w:customStyle="1" w:styleId="C346E85BDA63459BA293527458C2FEDC">
    <w:name w:val="C346E85BDA63459BA293527458C2FEDC"/>
    <w:rsid w:val="00A04335"/>
  </w:style>
  <w:style w:type="paragraph" w:customStyle="1" w:styleId="479955E945744CC6A9C0A9D7E11890F4">
    <w:name w:val="479955E945744CC6A9C0A9D7E11890F4"/>
    <w:rsid w:val="00A04335"/>
  </w:style>
  <w:style w:type="paragraph" w:customStyle="1" w:styleId="62A4C388F1304666A83DDA0176293BD6">
    <w:name w:val="62A4C388F1304666A83DDA0176293BD6"/>
    <w:rsid w:val="00A04335"/>
  </w:style>
  <w:style w:type="paragraph" w:customStyle="1" w:styleId="E2EE5585068449829F46C8D259315053">
    <w:name w:val="E2EE5585068449829F46C8D259315053"/>
    <w:rsid w:val="00A04335"/>
  </w:style>
  <w:style w:type="paragraph" w:customStyle="1" w:styleId="D82D0E84C2B74DF9ACDADD742F028214">
    <w:name w:val="D82D0E84C2B74DF9ACDADD742F028214"/>
    <w:rsid w:val="00A04335"/>
  </w:style>
  <w:style w:type="paragraph" w:customStyle="1" w:styleId="1F9ABE0124564BB48EC479609FE7D7DD">
    <w:name w:val="1F9ABE0124564BB48EC479609FE7D7DD"/>
    <w:rsid w:val="00A043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10.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7BEA8D9C242244BAB62D0F157F2B025" ma:contentTypeVersion="6" ma:contentTypeDescription="Crée un document." ma:contentTypeScope="" ma:versionID="966cbb9a94553c84389c62d4496e3624">
  <xsd:schema xmlns:xsd="http://www.w3.org/2001/XMLSchema" xmlns:xs="http://www.w3.org/2001/XMLSchema" xmlns:p="http://schemas.microsoft.com/office/2006/metadata/properties" xmlns:ns2="c9ef098c-00c4-495d-893a-e6ceedcc546a" targetNamespace="http://schemas.microsoft.com/office/2006/metadata/properties" ma:root="true" ma:fieldsID="1e1189b7282fb4b44b51366cae382c8e" ns2:_="">
    <xsd:import namespace="c9ef098c-00c4-495d-893a-e6ceedcc54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f098c-00c4-495d-893a-e6ceedcc54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overPageProperties xmlns="http://schemas.microsoft.com/office/2006/coverPageProps">
  <PublishDate/>
  <Abstract/>
  <CompanyAddress>
</CompanyAddress>
  <CompanyPhone/>
  <CompanyFax/>
  <CompanyEmail/>
</CoverPag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ct:contentTypeSchema xmlns:ct="http://schemas.microsoft.com/office/2006/metadata/contentType" xmlns:ma="http://schemas.microsoft.com/office/2006/metadata/properties/metaAttributes" ct:_="" ma:_="" ma:contentTypeName="Document" ma:contentTypeID="0x01010007BEA8D9C242244BAB62D0F157F2B025" ma:contentTypeVersion="6" ma:contentTypeDescription="Crée un document." ma:contentTypeScope="" ma:versionID="966cbb9a94553c84389c62d4496e3624">
  <xsd:schema xmlns:xsd="http://www.w3.org/2001/XMLSchema" xmlns:xs="http://www.w3.org/2001/XMLSchema" xmlns:p="http://schemas.microsoft.com/office/2006/metadata/properties" xmlns:ns2="c9ef098c-00c4-495d-893a-e6ceedcc546a" targetNamespace="http://schemas.microsoft.com/office/2006/metadata/properties" ma:root="true" ma:fieldsID="1e1189b7282fb4b44b51366cae382c8e" ns2:_="">
    <xsd:import namespace="c9ef098c-00c4-495d-893a-e6ceedcc54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f098c-00c4-495d-893a-e6ceedcc54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703C0FD0-41D4-49AE-B451-C2E2DA202AD6}">
  <ds:schemaRefs>
    <ds:schemaRef ds:uri="http://schemas.microsoft.com/sharepoint/v3/contenttype/forms"/>
  </ds:schemaRefs>
</ds:datastoreItem>
</file>

<file path=customXml/itemProps2.xml><?xml version="1.0" encoding="utf-8"?>
<ds:datastoreItem xmlns:ds="http://schemas.openxmlformats.org/officeDocument/2006/customXml" ds:itemID="{648E724E-92E4-4231-B26A-057EC915F4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60305F-C827-44EE-9DE9-7C18A915134F}">
  <ds:schemaRefs>
    <ds:schemaRef ds:uri="http://schemas.openxmlformats.org/officeDocument/2006/bibliography"/>
  </ds:schemaRefs>
</ds:datastoreItem>
</file>

<file path=customXml/itemProps4.xml><?xml version="1.0" encoding="utf-8"?>
<ds:datastoreItem xmlns:ds="http://schemas.openxmlformats.org/officeDocument/2006/customXml" ds:itemID="{2D95E75F-08FC-4C8D-BEB2-2F373B63D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ef098c-00c4-495d-893a-e6ceedcc5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3C0FD0-41D4-49AE-B451-C2E2DA202AD6}">
  <ds:schemaRefs>
    <ds:schemaRef ds:uri="http://schemas.microsoft.com/sharepoint/v3/contenttype/forms"/>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648E724E-92E4-4231-B26A-057EC915F4A0}">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F260305F-C827-44EE-9DE9-7C18A915134F}">
  <ds:schemaRefs>
    <ds:schemaRef ds:uri="http://schemas.openxmlformats.org/officeDocument/2006/bibliography"/>
  </ds:schemaRefs>
</ds:datastoreItem>
</file>

<file path=customXml/itemProps9.xml><?xml version="1.0" encoding="utf-8"?>
<ds:datastoreItem xmlns:ds="http://schemas.openxmlformats.org/officeDocument/2006/customXml" ds:itemID="{2D95E75F-08FC-4C8D-BEB2-2F373B63D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ef098c-00c4-495d-893a-e6ceedcc5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 du profil du public cible.dotx</Template>
  <TotalTime>0</TotalTime>
  <Pages>1</Pages>
  <Words>1580</Words>
  <Characters>9009</Characters>
  <Application>Microsoft Office Word</Application>
  <DocSecurity>4</DocSecurity>
  <Lines>75</Lines>
  <Paragraphs>21</Paragraphs>
  <ScaleCrop>false</ScaleCrop>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fondamentaux scientifiques</dc:title>
  <dc:subject/>
  <dc:creator>Xavier</dc:creator>
  <cp:keywords>Delpon Leo 
LAbarbe Xavier
Casenave ines</cp:keywords>
  <dc:description>19/11/18</dc:description>
  <cp:lastModifiedBy>LABARBE XAVIER</cp:lastModifiedBy>
  <cp:revision>60</cp:revision>
  <dcterms:created xsi:type="dcterms:W3CDTF">2018-10-05T11:02:00Z</dcterms:created>
  <dcterms:modified xsi:type="dcterms:W3CDTF">2018-11-16T16:52:00Z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0x01010007BEA8D9C242244BAB62D0F157F2B025</vt:lpwstr>
  </property>
  <property fmtid="{D5CDD505-2E9C-101B-9397-08002B2CF9AE}" pid="6" name="FeatureTags">
    <vt:lpwstr/>
  </property>
  <property fmtid="{D5CDD505-2E9C-101B-9397-08002B2CF9AE}" pid="7" name="LocalizationTags">
    <vt:lpwstr/>
  </property>
</Properties>
</file>